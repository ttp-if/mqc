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[TP-54] </w:t>
            </w:r>
            <w:hyperlink r:id="rId5" w:history="1">
              <w:r>
                <w:rPr>
                  <w:rStyle w:val="Hyperlink"/>
                  <w:rFonts w:eastAsia="Times New Roman"/>
                </w:rPr>
                <w:t>Verify that error message is shown when creating new user with too long login, first /last name and password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bookmarkStart w:id="0" w:name="_GoBack"/>
        <w:bookmarkEnd w:id="0"/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2002"/>
              <w:gridCol w:w="2915"/>
              <w:gridCol w:w="2598"/>
            </w:tblGrid>
            <w:tr w:rsidR="00000000">
              <w:trPr>
                <w:divId w:val="169063917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too long value in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more than 14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too long value in 'First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more than 14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too long value in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more than 14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too long value in 'Password' fiesd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more than 10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Duplicate the value from 'Password' to 'Confirm 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exactly the same as </w:t>
                  </w:r>
                  <w:r>
                    <w:rPr>
                      <w:rFonts w:eastAsia="Times New Roman"/>
                    </w:rPr>
                    <w:t>in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'Email Address'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in the following format: local-part@domain.com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'Create new user' page is opened</w:t>
                  </w:r>
                  <w:r>
                    <w:br/>
                    <w:t xml:space="preserve">2. error messages in red colour display near the </w:t>
                  </w:r>
                  <w:r>
                    <w:lastRenderedPageBreak/>
                    <w:t>'Login', 'First Name', 'Las</w:t>
                  </w:r>
                  <w:r>
                    <w:t>t Name', 'Password' fields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'Login name is too long'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'First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'First name is too long'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'Last name is too long'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'Password cannot be shorter than 4 and longer than 10 characters'</w:t>
                  </w:r>
                </w:p>
              </w:tc>
            </w:tr>
            <w:tr w:rsidR="00000000">
              <w:trPr>
                <w:divId w:val="16906391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 with invalid attrinu</w:t>
                  </w:r>
                  <w:r>
                    <w:t>tes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Login='&lt;insert the Login value from step 1&gt;'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There is no such user in DB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error messages appear when trying to create a </w:t>
            </w:r>
            <w:r>
              <w:t>new user with too long login, first /last name (longer than 13 characters) and password (longer than 10 characters).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</w:t>
            </w:r>
            <w:r>
              <w:rPr>
                <w:rFonts w:eastAsia="Times New Roman"/>
              </w:rPr>
              <w:t>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[TP-57] </w:t>
            </w:r>
            <w:hyperlink r:id="rId11" w:history="1">
              <w:r>
                <w:rPr>
                  <w:rStyle w:val="Hyperlink"/>
                  <w:rFonts w:eastAsia="Times New Roman"/>
                </w:rPr>
                <w:t>Verify that error message is shown whe creating new user with forbidden characters in fist and last name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06/Nov/15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1920"/>
              <w:gridCol w:w="2950"/>
              <w:gridCol w:w="2645"/>
            </w:tblGrid>
            <w:tr w:rsidR="00000000">
              <w:trPr>
                <w:divId w:val="76469416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(letters, numbers and special characters)</w:t>
                  </w:r>
                </w:p>
                <w:p w:rsidR="00000000" w:rsidRDefault="001D5A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unique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>use the following script:</w:t>
                  </w:r>
                  <w:r>
                    <w:rPr>
                      <w:rFonts w:eastAsia="Times New Roman"/>
                    </w:rPr>
                    <w:br/>
                    <w:t>SELECT * FROM Users WHERE Login='&lt;value you are going to use&gt;'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'Password' and 'Confirm Password'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from 4 to 10 characters</w:t>
                  </w:r>
                  <w:r>
                    <w:rPr>
                      <w:rFonts w:eastAsia="Times New Roman"/>
                    </w:rPr>
                    <w:br/>
                    <w:t>the smae in both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'Email Address' fiels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in the</w:t>
                  </w:r>
                  <w:r>
                    <w:t xml:space="preserve"> following format: local-part@domain.com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values with special characters in 'First Name' and 'Last Name'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</w:t>
                  </w:r>
                </w:p>
                <w:p w:rsidR="00000000" w:rsidRDefault="001D5A02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contains 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'Create new user' page is opened</w:t>
                  </w:r>
                  <w:r>
                    <w:br/>
                    <w:t>2. error messages in red colour display near the 'First Name', 'Last Name' fields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'First Name' and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‘First name cannot contain reserved characters’</w:t>
                  </w:r>
                </w:p>
                <w:p w:rsidR="00000000" w:rsidRDefault="001D5A02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‘Last Nam</w:t>
                  </w:r>
                  <w:r>
                    <w:rPr>
                      <w:rFonts w:eastAsia="Times New Roman"/>
                    </w:rPr>
                    <w:t>e cannot contain reserved characters’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 with invalid 'First Name' and 'Last Name'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use the following script: </w:t>
                  </w:r>
                  <w:r>
                    <w:br/>
                    <w:t>SELECT * FROM Users WHERE Login='&lt;insert the login value from step 1&gt;'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User is not created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values with numbers in 'First Name' and 'Last Name'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</w:t>
                  </w:r>
                </w:p>
                <w:p w:rsidR="00000000" w:rsidRDefault="001D5A0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contain numbers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'Create new user' page is opened</w:t>
                  </w:r>
                  <w:r>
                    <w:br/>
                    <w:t>2. error messages in red colour display near the 'First Name', 'Last Name' fields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</w:t>
                  </w:r>
                  <w:r>
                    <w:t>y that correct message displays near 'First Name' and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‘First name cannot contain numbers’</w:t>
                  </w:r>
                </w:p>
                <w:p w:rsidR="00000000" w:rsidRDefault="001D5A02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‘Last Name cannot contain numbers’</w:t>
                  </w:r>
                </w:p>
              </w:tc>
            </w:tr>
            <w:tr w:rsidR="00000000">
              <w:trPr>
                <w:divId w:val="76469416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 with invalid 'First Name' and 'Last Name'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use the following script: </w:t>
                  </w:r>
                  <w:r>
                    <w:br/>
                    <w:t xml:space="preserve">SELECT </w:t>
                  </w:r>
                  <w:r>
                    <w:t>* FROM Users WHERE Login='&lt;insert the login value from step 1&gt;'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User is not created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error message is showl when trying to create </w:t>
            </w:r>
            <w:r>
              <w:t xml:space="preserve">a new user with numbers and reserved characters (=,/, |, \, *, (, ), _, :, ;, #, %, ^, ?, </w:t>
            </w:r>
            <w:r>
              <w:rPr>
                <w:rStyle w:val="error"/>
              </w:rPr>
              <w:t>[, ]</w:t>
            </w:r>
            <w:r>
              <w:t>, etc.) in 'First Name' and 'Last Name' fields.</w:t>
            </w:r>
          </w:p>
          <w:p w:rsidR="00000000" w:rsidRDefault="001D5A0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</w:t>
            </w:r>
            <w:r>
              <w:rPr>
                <w:rFonts w:eastAsia="Times New Roman"/>
              </w:rPr>
              <w:t>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26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[TP-55] </w:t>
            </w:r>
            <w:hyperlink r:id="rId17" w:history="1">
              <w:r>
                <w:rPr>
                  <w:rStyle w:val="Hyperlink"/>
                  <w:rFonts w:eastAsia="Times New Roman"/>
                </w:rPr>
                <w:t>Verify that error message is shown when creating new user with too short password and incorrect email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9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21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1720"/>
              <w:gridCol w:w="3641"/>
              <w:gridCol w:w="2154"/>
            </w:tblGrid>
            <w:tr w:rsidR="00000000">
              <w:trPr>
                <w:divId w:val="493758696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up to 13 characters </w:t>
                  </w:r>
                  <w:r>
                    <w:rPr>
                      <w:rFonts w:eastAsia="Times New Roman"/>
                    </w:rPr>
                    <w:t xml:space="preserve">(letters, numbers and reserved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  <w:p w:rsidR="00000000" w:rsidRDefault="001D5A02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unique</w:t>
                  </w:r>
                  <w:r>
                    <w:rPr>
                      <w:rFonts w:eastAsia="Times New Roman"/>
                    </w:rPr>
                    <w:br/>
                    <w:t>use the following scriptto find out if there is a registered user with that login:</w:t>
                  </w:r>
                  <w:r>
                    <w:rPr>
                      <w:rFonts w:eastAsia="Times New Roman"/>
                    </w:rPr>
                    <w:br/>
                    <w:t>SELECT * FROM Users WHERE Login='&lt;insert the Login you are going to se</w:t>
                  </w:r>
                  <w:r>
                    <w:rPr>
                      <w:rFonts w:eastAsia="Times New Roman"/>
                    </w:rPr>
                    <w:t>t&gt;')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'First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(only letters)</w:t>
                  </w:r>
                </w:p>
                <w:p w:rsidR="00000000" w:rsidRDefault="001D5A0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can't contain numbers</w:t>
                  </w:r>
                </w:p>
                <w:p w:rsidR="00000000" w:rsidRDefault="001D5A0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can't contain special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up to 13 characters </w:t>
                  </w:r>
                  <w:r>
                    <w:rPr>
                      <w:rFonts w:eastAsia="Times New Roman"/>
                    </w:rPr>
                    <w:t>(only letters)</w:t>
                  </w:r>
                </w:p>
                <w:p w:rsidR="00000000" w:rsidRDefault="001D5A0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can't contain numbers</w:t>
                  </w:r>
                </w:p>
                <w:p w:rsidR="00000000" w:rsidRDefault="001D5A0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can't contain special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too short value in 'Passport'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Duplicate the same value in 'Confirm Passport'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exactly the same as in previous step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incorrect value in 'Email Address'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not in email address format (local-part@domain.com)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'Create new user' page is opened</w:t>
                  </w:r>
                  <w:r>
                    <w:br/>
                  </w:r>
                  <w:r>
                    <w:t>2. error messages in red colour display near the 'Login', 'First Name', 'Last Name', 'Password' fields</w:t>
                  </w: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'Password cannot be shorter than 4 and longer than 10 characters'</w:t>
                  </w: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</w:t>
                  </w:r>
                  <w:r>
                    <w:t>essage displays near 'Email Address'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'You should use valid email address'</w:t>
                  </w:r>
                </w:p>
              </w:tc>
            </w:tr>
            <w:tr w:rsidR="00000000">
              <w:trPr>
                <w:divId w:val="49375869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 with invalid attrinutes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Login='&lt;insert the Login value from step 1&gt;'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There is no such u</w:t>
                  </w:r>
                  <w:r>
                    <w:t>ser in DB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error messages appear when trying to create new user with too short password and email address in incorrect format.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Administrator#; 'User'="noneiva", 'Password'="</w:t>
            </w:r>
            <w:r>
              <w:rPr>
                <w:rFonts w:eastAsia="Times New Roman"/>
              </w:rPr>
              <w:t>qwerty"</w:t>
            </w:r>
          </w:p>
          <w:p w:rsidR="00000000" w:rsidRDefault="001D5A0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</w:t>
            </w:r>
            <w:r>
              <w:rPr>
                <w:rFonts w:eastAsia="Times New Roman"/>
              </w:rPr>
              <w:t>9] </w:t>
            </w:r>
            <w:hyperlink r:id="rId23" w:history="1">
              <w:r>
                <w:rPr>
                  <w:rStyle w:val="Hyperlink"/>
                  <w:rFonts w:eastAsia="Times New Roman"/>
                </w:rPr>
                <w:t>Verify that new user is not created after pressing 'Cancel' button on 'Create new user' page'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06/Nov/15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5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27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113"/>
              <w:gridCol w:w="2663"/>
              <w:gridCol w:w="2859"/>
            </w:tblGrid>
            <w:tr w:rsidR="00000000">
              <w:trPr>
                <w:divId w:val="831526016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83152601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Ensure that you are going to use unique Login for new 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</w:r>
                  <w:r>
                    <w:t xml:space="preserve">SELECT * FROM Users WHERE Login='&lt;login you are going to use&gt;'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There is no such a user in DB</w:t>
                  </w:r>
                </w:p>
              </w:tc>
            </w:tr>
            <w:tr w:rsidR="00000000">
              <w:trPr>
                <w:divId w:val="83152601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values in all mandatory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3152601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'Cancel'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Main page on the 'Administration' tab is opened (page with a table of users)</w:t>
                  </w:r>
                </w:p>
              </w:tc>
            </w:tr>
            <w:tr w:rsidR="00000000">
              <w:trPr>
                <w:divId w:val="83152601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</w:t>
                  </w:r>
                  <w:r>
                    <w:t>y that new user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Login='&lt;login you entered in step 2&gt;'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There is no such a user in DB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new user creation is canceled by clicking </w:t>
            </w:r>
            <w:r>
              <w:t>'Cancel' button on 'Create new user' page.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Test case</w:t>
            </w:r>
            <w:r>
              <w:rPr>
                <w:rFonts w:eastAsia="Times New Roman"/>
              </w:rPr>
              <w:t xml:space="preserve"> </w:t>
            </w:r>
            <w:hyperlink r:id="rId29" w:tooltip="Verify that new user is created when valid values are entered while user creation" w:history="1">
              <w:r>
                <w:rPr>
                  <w:rStyle w:val="Hyperlink"/>
                  <w:rFonts w:eastAsia="Times New Roman"/>
                </w:rPr>
                <w:t>TP-53</w:t>
              </w:r>
            </w:hyperlink>
            <w:r>
              <w:rPr>
                <w:rFonts w:eastAsia="Times New Roman"/>
              </w:rPr>
              <w:t xml:space="preserve"> passed</w:t>
            </w:r>
          </w:p>
          <w:p w:rsidR="00000000" w:rsidRDefault="001D5A0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Log into OMS as Administra</w:t>
            </w:r>
            <w:r>
              <w:rPr>
                <w:rFonts w:eastAsia="Times New Roman"/>
              </w:rPr>
              <w:t>tor#: 'User'="noneiva", 'Password'="qwerty"</w:t>
            </w:r>
          </w:p>
          <w:p w:rsidR="00000000" w:rsidRDefault="001D5A0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28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[TP-48] </w:t>
            </w:r>
            <w:hyperlink r:id="rId30" w:history="1">
              <w:r>
                <w:rPr>
                  <w:rStyle w:val="Hyperlink"/>
                  <w:rFonts w:eastAsia="Times New Roman"/>
                </w:rPr>
                <w:t>Verify that Administrator# sees the information about registered users in a table on 'Administration' tab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2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34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393"/>
              <w:gridCol w:w="2983"/>
              <w:gridCol w:w="1259"/>
            </w:tblGrid>
            <w:tr w:rsidR="00000000">
              <w:trPr>
                <w:divId w:val="180507631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8050763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'Number of Found Users' equal to the number of active registered users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</w:r>
                  <w:r>
                    <w:t xml:space="preserve">SELECT count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3" name="Picture 33" descr="http://ssu-jira.softserveinc.com/images/icons/emoticons/star_yello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ssu-jira.softserveinc.com/images/icons/emoticons/star_yello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FROM Users WHERE IsUserActive=1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8050763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users attributes display in correct columns of the table on the interface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all active registered users dis</w:t>
            </w:r>
            <w:r>
              <w:t>play in the table on 'Administration' tab and that the users attributes matches the columns of the table.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9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[TP-52] </w:t>
            </w:r>
            <w:hyperlink r:id="rId37" w:history="1">
              <w:r>
                <w:rPr>
                  <w:rStyle w:val="Hyperlink"/>
                  <w:rFonts w:eastAsia="Times New Roman"/>
                </w:rPr>
                <w:t>Verify that error message is shown when creating new user with empty mandatory fields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05/Nov/15  Updat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39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r>
              <w:rPr>
                <w:rFonts w:eastAsia="Times New Roman"/>
                <w:b/>
                <w:bCs/>
              </w:rPr>
              <w:t>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41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6"/>
              <w:gridCol w:w="3285"/>
              <w:gridCol w:w="755"/>
              <w:gridCol w:w="3594"/>
            </w:tblGrid>
            <w:tr w:rsidR="00000000">
              <w:trPr>
                <w:divId w:val="725300892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 new user'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Error messages in red colour display on the right si</w:t>
                  </w:r>
                  <w:r>
                    <w:t>de of mandatory fileds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displayes for 'Login Name' attribute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'Login name cannot be blank' 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displayes for 'First Name' attribute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'First name cannot be blank' 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displayes for 'Last Name' attribute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'Last name cannot be blank' 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displayes for 'Password' attribute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'Password cannot be shorter than 4 and longer than 10 characters'</w:t>
                  </w:r>
                </w:p>
              </w:tc>
            </w:tr>
            <w:tr w:rsidR="00000000">
              <w:trPr>
                <w:divId w:val="7253008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</w:t>
                  </w:r>
                  <w:r>
                    <w:t>e displayes for 'Email Address' attribute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'Email Address cannot be blank'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lastRenderedPageBreak/>
              <w:t>This test case verifies that validation on empty mandatory fields works while creating new user.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</w:t>
            </w:r>
            <w:r>
              <w:rPr>
                <w:rFonts w:eastAsia="Times New Roman"/>
              </w:rPr>
              <w:t>noneiva", 'Password'="qwerty"</w:t>
            </w:r>
          </w:p>
          <w:p w:rsidR="00000000" w:rsidRDefault="001D5A0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[TP-53] </w:t>
            </w:r>
            <w:hyperlink r:id="rId43" w:history="1">
              <w:r>
                <w:rPr>
                  <w:rStyle w:val="Hyperlink"/>
                  <w:rFonts w:eastAsia="Times New Roman"/>
                </w:rPr>
                <w:t>Ver</w:t>
              </w:r>
              <w:r>
                <w:rPr>
                  <w:rStyle w:val="Hyperlink"/>
                  <w:rFonts w:eastAsia="Times New Roman"/>
                </w:rPr>
                <w:t>ify that new user is created when valid values are entered while user creation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5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</w:t>
                  </w:r>
                  <w:r>
                    <w:rPr>
                      <w:rFonts w:eastAsia="Times New Roman"/>
                    </w:rPr>
                    <w:t xml:space="preserve">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1733"/>
              <w:gridCol w:w="3533"/>
              <w:gridCol w:w="2249"/>
            </w:tblGrid>
            <w:tr w:rsidR="00000000">
              <w:trPr>
                <w:divId w:val="121788673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 New User'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up to 13 characters (letters, numbers and reserved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  <w:p w:rsidR="00000000" w:rsidRDefault="001D5A02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unique</w:t>
                  </w:r>
                  <w:r>
                    <w:rPr>
                      <w:rFonts w:eastAsia="Times New Roman"/>
                    </w:rPr>
                    <w:br/>
                    <w:t>(use the following scriptto find out if there is a registered user with that login:</w:t>
                  </w:r>
                  <w:r>
                    <w:rPr>
                      <w:rFonts w:eastAsia="Times New Roman"/>
                    </w:rPr>
                    <w:br/>
                    <w:t xml:space="preserve">SELECT * </w:t>
                  </w:r>
                  <w:r>
                    <w:rPr>
                      <w:rFonts w:eastAsia="Times New Roman"/>
                    </w:rPr>
                    <w:t>FROM Users WHERE Login='&lt;insert the Login you are going to set&gt;')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'First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(only letters)</w:t>
                  </w:r>
                </w:p>
                <w:p w:rsidR="00000000" w:rsidRDefault="001D5A02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can't contain numbers</w:t>
                  </w:r>
                </w:p>
                <w:p w:rsidR="00000000" w:rsidRDefault="001D5A02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can't contain special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'Last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(only letters)</w:t>
                  </w:r>
                </w:p>
                <w:p w:rsidR="00000000" w:rsidRDefault="001D5A02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can't contain numbers</w:t>
                  </w:r>
                </w:p>
                <w:p w:rsidR="00000000" w:rsidRDefault="001D5A02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can't contain special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not less than 4 characters</w:t>
                  </w:r>
                </w:p>
                <w:p w:rsidR="00000000" w:rsidRDefault="001D5A02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not more than 10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entered characters transforme in asterisks at once after entering</w:t>
                  </w: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'Confirm 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exactly the same value as in previous step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entered characters transforme in asterisks at once after entering</w:t>
                  </w: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</w:t>
                  </w:r>
                  <w:r>
                    <w:t>et correct value in 'Email Address'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 the following format: local-part@domain.com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main page on 'Administration' tab is opened (with a table with users)</w:t>
                  </w: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whether new use is added to the DB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Login='&lt;insert the Login value from step 2&gt;'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Newly created user is added to the DB</w:t>
                  </w:r>
                </w:p>
              </w:tc>
            </w:tr>
            <w:tr w:rsidR="00000000">
              <w:trPr>
                <w:divId w:val="121788673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attributes of newly created user match the fields in DB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new user is created when all the values entered while creating user are valid.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1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[TP-50] </w:t>
            </w:r>
            <w:hyperlink r:id="rId49" w:history="1">
              <w:r>
                <w:rPr>
                  <w:rStyle w:val="Hyperlink"/>
                  <w:rFonts w:eastAsia="Times New Roman"/>
                </w:rPr>
                <w:t>Verify users search on the 'Administrat</w:t>
              </w:r>
              <w:r>
                <w:rPr>
                  <w:rStyle w:val="Hyperlink"/>
                  <w:rFonts w:eastAsia="Times New Roman"/>
                </w:rPr>
                <w:t>ion' tab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1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2712"/>
              <w:gridCol w:w="2294"/>
              <w:gridCol w:w="2509"/>
            </w:tblGrid>
            <w:tr w:rsidR="00000000">
              <w:trPr>
                <w:divId w:val="63387042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'Select Field' dropdown is populated with all required values:</w:t>
                  </w:r>
                </w:p>
                <w:p w:rsidR="00000000" w:rsidRDefault="001D5A0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'First Name'- default value</w:t>
                  </w:r>
                </w:p>
                <w:p w:rsidR="00000000" w:rsidRDefault="001D5A0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'Last Name'</w:t>
                  </w:r>
                </w:p>
                <w:p w:rsidR="00000000" w:rsidRDefault="001D5A0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'Login Name'</w:t>
                  </w:r>
                </w:p>
                <w:p w:rsidR="00000000" w:rsidRDefault="001D5A0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'Role'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All required values are in dropdown.</w:t>
                  </w:r>
                  <w:r>
                    <w:br/>
                    <w:t>'First Name' is selected by default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'Select Condition' dropdown is populated with all required values:</w:t>
                  </w:r>
                </w:p>
                <w:p w:rsidR="00000000" w:rsidRDefault="001D5A02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'equals' - default value</w:t>
                  </w:r>
                </w:p>
                <w:p w:rsidR="00000000" w:rsidRDefault="001D5A02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'not equal to'</w:t>
                  </w:r>
                </w:p>
                <w:p w:rsidR="00000000" w:rsidRDefault="001D5A02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'starts with'</w:t>
                  </w:r>
                </w:p>
                <w:p w:rsidR="00000000" w:rsidRDefault="001D5A02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'contains'</w:t>
                  </w:r>
                  <w:r>
                    <w:rPr>
                      <w:rFonts w:eastAsia="Times New Roman"/>
                    </w:rPr>
                    <w:br/>
                    <w:t>'does not conta</w:t>
                  </w:r>
                  <w:r>
                    <w:rPr>
                      <w:rFonts w:eastAsia="Times New Roman"/>
                    </w:rPr>
                    <w:t>in'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All required values are in dropdown.</w:t>
                  </w:r>
                  <w:r>
                    <w:br/>
                    <w:t>'equals' is selected by default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'Search'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nothing happens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Enter more then 25 symbols into textbox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e.g. 'zxcvbnm asdfghjk qwertyuio pxmfjfn jvnvkh'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1. Message ‘Maximum length of search text is 25 characters’in red </w:t>
                  </w:r>
                  <w:r>
                    <w:lastRenderedPageBreak/>
                    <w:t>colour is present below the textbox</w:t>
                  </w:r>
                  <w:r>
                    <w:br/>
                    <w:t xml:space="preserve">2. all users display in the table 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Set 'Select Field'="First Name'. </w:t>
                  </w:r>
                  <w:r>
                    <w:br/>
                    <w:t>Set'Select Condition'="equals".</w:t>
                  </w:r>
                  <w:r>
                    <w:br/>
                    <w:t>Enter "noneiva" in textbox.</w:t>
                  </w:r>
                  <w:r>
                    <w:br/>
                    <w:t>Click on 'Search' butt</w:t>
                  </w:r>
                  <w:r>
                    <w:t>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Only one record displays in the table - "noneiva" user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Set 'Select Field'="First Name'. </w:t>
                  </w:r>
                  <w:r>
                    <w:br/>
                    <w:t>Set'Select Condition'="not equal to".</w:t>
                  </w:r>
                  <w:r>
                    <w:br/>
                    <w:t>Enter "noneiva" in textbox.</w:t>
                  </w:r>
                  <w:r>
                    <w:br/>
                    <w:t>Click on 'Search'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All the record except "noniva" are in the table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'Select Field</w:t>
                  </w:r>
                  <w:r>
                    <w:t xml:space="preserve">'="Last Name'. </w:t>
                  </w:r>
                  <w:r>
                    <w:br/>
                    <w:t>Set'Select Condition'="starts with".</w:t>
                  </w:r>
                  <w:r>
                    <w:br/>
                    <w:t>Enter "none" in textbox.</w:t>
                  </w:r>
                  <w:r>
                    <w:br/>
                    <w:t>Click on 'Search'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IsUserActive=1 AND LastName LIKE 'none%'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Only Users that match the entered criteria are in the table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Set 'Select Field'="Login Name'. </w:t>
                  </w:r>
                  <w:r>
                    <w:br/>
                    <w:t>Set'Select Condition'="contains".</w:t>
                  </w:r>
                  <w:r>
                    <w:br/>
                    <w:t>Enter "none" in textbox.</w:t>
                  </w:r>
                  <w:r>
                    <w:br/>
                    <w:t>Click on 'Search'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IsUserActive=1 AND Login LIKE '%one%'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Only Users that match the entered criteria ar</w:t>
                  </w:r>
                  <w:r>
                    <w:t>e in the table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'Select Field'="Role'.</w:t>
                  </w:r>
                  <w:r>
                    <w:br/>
                    <w:t>Set'Select Condition'="does not contain".</w:t>
                  </w:r>
                  <w:r>
                    <w:br/>
                    <w:t>Enter "er" in textbox.</w:t>
                  </w:r>
                  <w:r>
                    <w:br/>
                    <w:t>Click on 'Search'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</w:t>
                  </w:r>
                  <w:r>
                    <w:br/>
                    <w:t>SELECT * FROM Users as u JOIN Roles as r on u.RoleRef=r.ID</w:t>
                  </w:r>
                  <w:r>
                    <w:br/>
                  </w:r>
                  <w:r>
                    <w:t xml:space="preserve">WHERE u.IsUserActive=1 AND r.RoleName not like '%er%'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Only Users with "Administrator" role are present in the table (and their number corresponds to the data in DB)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value displays in label 'Number of Found Users'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equal to number o</w:t>
                  </w:r>
                  <w:r>
                    <w:t>f records returned by script</w:t>
                  </w:r>
                </w:p>
              </w:tc>
            </w:tr>
            <w:tr w:rsidR="00000000">
              <w:trPr>
                <w:divId w:val="63387042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number of pages displays in 'Page#:"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equal to the number of records returned by script divided by </w:t>
                  </w:r>
                  <w:r>
                    <w:lastRenderedPageBreak/>
                    <w:t>number of records displayed in the table rounded to the bigger integer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Administrator# can search the users which matches the entered criteria.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2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[TP-33] </w:t>
            </w:r>
            <w:hyperlink r:id="rId55" w:history="1">
              <w:r>
                <w:rPr>
                  <w:rStyle w:val="Hyperlink"/>
                  <w:rFonts w:eastAsia="Times New Roman"/>
                </w:rPr>
                <w:t>Verify error message on Login screen when log</w:t>
              </w:r>
              <w:r>
                <w:rPr>
                  <w:rStyle w:val="Hyperlink"/>
                  <w:rFonts w:eastAsia="Times New Roman"/>
                </w:rPr>
                <w:t>in with empty credentials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r>
              <w:rPr>
                <w:rFonts w:eastAsia="Times New Roman"/>
                <w:b/>
                <w:bCs/>
              </w:rPr>
              <w:t>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7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59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647"/>
              <w:gridCol w:w="3159"/>
              <w:gridCol w:w="2829"/>
            </w:tblGrid>
            <w:tr w:rsidR="00000000">
              <w:trPr>
                <w:divId w:val="2591300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259130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hyperlink r:id="rId61" w:history="1">
                    <w:r>
                      <w:rPr>
                        <w:rStyle w:val="Hyperlink"/>
                      </w:rPr>
                      <w:t>http://ssu-oms.training.local:8080/OMS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259130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Leave 'User' and 'Password' fields empty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59130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in'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The Login page is opened</w:t>
                  </w:r>
                  <w:r>
                    <w:br/>
                    <w:t>2. Messages "Password is incorrect – please try again." displays below the 'Login' and 'Password' editboxes.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</w:t>
            </w:r>
            <w:r>
              <w:rPr>
                <w:rFonts w:eastAsia="Times New Roman"/>
                <w:b/>
                <w:bCs/>
                <w:color w:val="FFFFFF"/>
              </w:rPr>
              <w:t>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error message is shown when user tries to login with empty 'User' and 'Password' fields 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3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[TP-32] </w:t>
            </w:r>
            <w:hyperlink r:id="rId62" w:history="1">
              <w:r>
                <w:rPr>
                  <w:rStyle w:val="Hyperlink"/>
                  <w:rFonts w:eastAsia="Times New Roman"/>
                </w:rPr>
                <w:t xml:space="preserve">Verify </w:t>
              </w:r>
              <w:r>
                <w:rPr>
                  <w:rStyle w:val="Hyperlink"/>
                  <w:rFonts w:eastAsia="Times New Roman"/>
                </w:rPr>
                <w:t>error message on Login screen when logging with credentials for non-registered user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 xml:space="preserve">!Template </w:t>
              </w:r>
              <w:r>
                <w:rPr>
                  <w:rStyle w:val="Hyperlink"/>
                  <w:rFonts w:eastAsia="Times New Roman"/>
                </w:rPr>
                <w:t>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4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r>
              <w:rPr>
                <w:rFonts w:eastAsia="Times New Roman"/>
                <w:b/>
                <w:bCs/>
              </w:rPr>
              <w:t>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66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374"/>
              <w:gridCol w:w="3160"/>
              <w:gridCol w:w="3101"/>
            </w:tblGrid>
            <w:tr w:rsidR="00000000">
              <w:trPr>
                <w:divId w:val="118902389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18902389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hyperlink r:id="rId68" w:history="1">
                    <w:r>
                      <w:rPr>
                        <w:rStyle w:val="Hyperlink"/>
                      </w:rPr>
                      <w:t>http://ssu-oms.training.local:8080/OMS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18902389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'User' and 'Password'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'User'="notExist", 'Password'="12345"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18902389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In'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The Login page is opened</w:t>
                  </w:r>
                  <w:r>
                    <w:br/>
                    <w:t xml:space="preserve">2. Messages "Such user does not exist in the system – please try again" </w:t>
                  </w:r>
                  <w:r>
                    <w:t>displays below the 'Login' and 'Password' editboxes.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error message is shown when user tries to login without being registered to OMS.</w:t>
            </w:r>
          </w:p>
          <w:p w:rsidR="00000000" w:rsidRDefault="001D5A02">
            <w:pPr>
              <w:pStyle w:val="NormalWeb"/>
            </w:pPr>
            <w:r>
              <w:t xml:space="preserve">Use the following script to ensure that user is not registered: </w:t>
            </w:r>
            <w:r>
              <w:br/>
            </w:r>
            <w:r>
              <w:t>delete from Users where Login='notExist'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4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[TP-31] </w:t>
            </w:r>
            <w:hyperlink r:id="rId69" w:history="1">
              <w:r>
                <w:rPr>
                  <w:rStyle w:val="Hyperlink"/>
                  <w:rFonts w:eastAsia="Times New Roman"/>
                </w:rPr>
                <w:t>Verify registered user login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03/Nov/15  Updated: 02/Dec/15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1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73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</w:t>
                  </w:r>
                  <w:r>
                    <w:rPr>
                      <w:rFonts w:eastAsia="Times New Roman"/>
                    </w:rPr>
                    <w:t xml:space="preserve">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977"/>
              <w:gridCol w:w="4173"/>
              <w:gridCol w:w="1485"/>
            </w:tblGrid>
            <w:tr w:rsidR="00000000">
              <w:trPr>
                <w:divId w:val="532158006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5321580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hyperlink r:id="rId75" w:history="1">
                    <w:r>
                      <w:rPr>
                        <w:rStyle w:val="Hyperlink"/>
                      </w:rPr>
                      <w:t>http://ssu-oms.training.local:8080/OMS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5321580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'User' and 'Password'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Repeat with 4 sets of data:</w:t>
                  </w:r>
                  <w:r>
                    <w:br/>
                    <w:t>Administrator#</w:t>
                  </w:r>
                  <w:r>
                    <w:br/>
                    <w:t>'User'="noneiva", 'Password'="qwerty"</w:t>
                  </w:r>
                </w:p>
                <w:p w:rsidR="00000000" w:rsidRDefault="001D5A02">
                  <w:pPr>
                    <w:pStyle w:val="NormalWeb"/>
                  </w:pPr>
                  <w:r>
                    <w:t>Customer#</w:t>
                  </w:r>
                  <w:r>
                    <w:br/>
                    <w:t>'User'="nonelogin1", 'Password'="qwerty"</w:t>
                  </w:r>
                </w:p>
                <w:p w:rsidR="00000000" w:rsidRDefault="001D5A02">
                  <w:pPr>
                    <w:pStyle w:val="NormalWeb"/>
                  </w:pPr>
                  <w:r>
                    <w:t>Merchandiser#</w:t>
                  </w:r>
                  <w:r>
                    <w:br/>
                    <w:t>'User'="nonelogin2",'Password'="qwerty"</w:t>
                  </w:r>
                </w:p>
                <w:p w:rsidR="00000000" w:rsidRDefault="001D5A02">
                  <w:pPr>
                    <w:pStyle w:val="NormalWeb"/>
                  </w:pPr>
                  <w:r>
                    <w:t>Supervisor#</w:t>
                  </w:r>
                  <w:r>
                    <w:br/>
                    <w:t>'User'="nonelogin3",'Password'="qwerty"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5321580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In'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User is logged in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registered user can successfully login to OMS </w:t>
            </w:r>
            <w:r>
              <w:t>by entering correct 'User' and 'Password'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5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[TP-56] </w:t>
            </w:r>
            <w:hyperlink r:id="rId76" w:history="1">
              <w:r>
                <w:rPr>
                  <w:rStyle w:val="Hyperlink"/>
                  <w:rFonts w:eastAsia="Times New Roman"/>
                </w:rPr>
                <w:t>Verify that new user creation affects 'Number of Found User' and pagination label on main page of 'Administration' tab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8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80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651"/>
              <w:gridCol w:w="718"/>
              <w:gridCol w:w="3266"/>
            </w:tblGrid>
            <w:tr w:rsidR="00000000">
              <w:trPr>
                <w:divId w:val="99113273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99113273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Remember the 'Number of Found Users' and pagination label values (make a screenshot)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99113273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 New User'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99113273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values in all mandatory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99113273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99113273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values in 'Number of found users' and 'Page#:' links are properly updated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Number of found user is increased by 1 compering with the step 1</w:t>
                  </w:r>
                  <w:r>
                    <w:br/>
                    <w:t>2. Number of pages in 'Page#;' labels in increased by 1 compering with step 1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after new use creation the values in 'Number </w:t>
            </w:r>
            <w:r>
              <w:t>of Found Users' and 'Page#:' links are properly updated.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Test case</w:t>
            </w:r>
            <w:r>
              <w:rPr>
                <w:rFonts w:eastAsia="Times New Roman"/>
              </w:rPr>
              <w:t xml:space="preserve"> </w:t>
            </w:r>
            <w:hyperlink r:id="rId82" w:tooltip="Verify that new user is created when valid values are entered while user creation" w:history="1">
              <w:r>
                <w:rPr>
                  <w:rStyle w:val="Hyperlink"/>
                  <w:rFonts w:eastAsia="Times New Roman"/>
                </w:rPr>
                <w:t>TP-53</w:t>
              </w:r>
            </w:hyperlink>
            <w:r>
              <w:rPr>
                <w:rFonts w:eastAsia="Times New Roman"/>
              </w:rPr>
              <w:t xml:space="preserve"> passed</w:t>
            </w:r>
          </w:p>
          <w:p w:rsidR="00000000" w:rsidRDefault="001D5A0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that number of active registered users is aliquot to 5 (5 records in atable with users by default).</w:t>
            </w:r>
            <w:r>
              <w:rPr>
                <w:rFonts w:eastAsia="Times New Roman"/>
              </w:rPr>
              <w:br/>
              <w:t xml:space="preserve">use the following script: SELECT count ( * ) from Users where IsUserActive=1 </w:t>
            </w:r>
          </w:p>
          <w:p w:rsidR="00000000" w:rsidRDefault="001D5A0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36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[TP-58] </w:t>
            </w:r>
            <w:hyperlink r:id="rId83" w:history="1">
              <w:r>
                <w:rPr>
                  <w:rStyle w:val="Hyperlink"/>
                  <w:rFonts w:eastAsia="Times New Roman"/>
                </w:rPr>
                <w:t>Verify that error message is shown when creating new user with not confirmed password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21/Dec/15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5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87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980"/>
              <w:gridCol w:w="3337"/>
              <w:gridCol w:w="2318"/>
            </w:tblGrid>
            <w:tr w:rsidR="00000000">
              <w:trPr>
                <w:divId w:val="177412882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(letters, numbers and special characters)</w:t>
                  </w:r>
                </w:p>
                <w:p w:rsidR="00000000" w:rsidRDefault="001D5A02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unique</w:t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>use the following script:</w:t>
                  </w:r>
                  <w:r>
                    <w:rPr>
                      <w:rFonts w:eastAsia="Times New Roman"/>
                    </w:rPr>
                    <w:br/>
                    <w:t>SELECT * FROM Users WHERE Login='&lt;value you are going to use&gt;'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'Email Address' fiels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in the following format: local-part@domain.com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values in 'First Name' and 'Last Name'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</w:t>
                  </w:r>
                  <w:r>
                    <w:rPr>
                      <w:rFonts w:eastAsia="Times New Roman"/>
                    </w:rPr>
                    <w:t>aracters (only letters)</w:t>
                  </w:r>
                </w:p>
                <w:p w:rsidR="00000000" w:rsidRDefault="001D5A02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can't contain numbers</w:t>
                  </w:r>
                </w:p>
                <w:p w:rsidR="00000000" w:rsidRDefault="001D5A02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can't contain special characters (=,/, |, \, *, (, ), _, :, ;, #, %, ^, ?, </w:t>
                  </w:r>
                  <w:r>
                    <w:rPr>
                      <w:rStyle w:val="error"/>
                      <w:rFonts w:eastAsia="Times New Roman"/>
                    </w:rPr>
                    <w:t>[, ]</w:t>
                  </w:r>
                  <w:r>
                    <w:rPr>
                      <w:rFonts w:eastAsia="Times New Roman"/>
                    </w:rPr>
                    <w:t>, etc.)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 in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not less than 4 characters</w:t>
                  </w:r>
                </w:p>
                <w:p w:rsidR="00000000" w:rsidRDefault="001D5A02">
                  <w:pPr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not more than 10 characters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entered characters transfo</w:t>
                  </w:r>
                  <w:r>
                    <w:t>rme in asterisks at once after entering</w:t>
                  </w:r>
                </w:p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incorrect value in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value that is valid but not the same as in 'Password'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Error message appears ‘Confirm password has to be equal to password’</w:t>
                  </w:r>
                </w:p>
              </w:tc>
            </w:tr>
            <w:tr w:rsidR="00000000">
              <w:trPr>
                <w:divId w:val="177412882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user with invalid attrinutes is not created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* FROM Users WHERE Login='&lt;insert the Login value from step 1&gt;'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There is no such user in DB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error message appears when trying to create a new user with different values in 'Password' and 'Confirm Password'</w:t>
            </w:r>
          </w:p>
          <w:p w:rsidR="00000000" w:rsidRDefault="001D5A02">
            <w:pPr>
              <w:pStyle w:val="NormalWeb"/>
            </w:pPr>
            <w:r>
              <w:t>Pre-conditions:</w:t>
            </w:r>
          </w:p>
          <w:p w:rsidR="00000000" w:rsidRDefault="001D5A0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Test</w:t>
            </w:r>
            <w:r>
              <w:rPr>
                <w:rFonts w:eastAsia="Times New Roman"/>
              </w:rPr>
              <w:t xml:space="preserve"> </w:t>
            </w:r>
            <w:hyperlink r:id="rId89" w:tooltip="Verify that new user is created when valid values are entered while user creation" w:history="1">
              <w:r>
                <w:rPr>
                  <w:rStyle w:val="Hyperlink"/>
                  <w:rFonts w:eastAsia="Times New Roman"/>
                </w:rPr>
                <w:t>TP-53</w:t>
              </w:r>
            </w:hyperlink>
            <w:r>
              <w:rPr>
                <w:rFonts w:eastAsia="Times New Roman"/>
              </w:rPr>
              <w:t xml:space="preserve"> passed</w:t>
            </w:r>
          </w:p>
          <w:p w:rsidR="00000000" w:rsidRDefault="001D5A0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7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[TP-60] </w:t>
            </w:r>
            <w:hyperlink r:id="rId90" w:history="1">
              <w:r>
                <w:rPr>
                  <w:rStyle w:val="Hyperlink"/>
                  <w:rFonts w:eastAsia="Times New Roman"/>
                </w:rPr>
                <w:t xml:space="preserve">Verify that 'Login Name' is case insensitive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06/No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v/15  Updated: 06/Nov/15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2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94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672"/>
              <w:gridCol w:w="2627"/>
              <w:gridCol w:w="2336"/>
            </w:tblGrid>
            <w:tr w:rsidR="00000000">
              <w:trPr>
                <w:divId w:val="1682967471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Ensure that you are goinig to use unique value for 'Login Name'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scriptto find out if there is a registered user with that login:</w:t>
                  </w:r>
                  <w:r>
                    <w:br/>
                    <w:t>SELECT * FROM Users WHERE Login='&lt;insert the Login you are going to set&gt;'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Set correct value to 'Login Name'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up to 13 characters (letters, numbers and reserved character</w:t>
                  </w:r>
                  <w:r>
                    <w:rPr>
                      <w:rFonts w:eastAsia="Times New Roman"/>
                    </w:rPr>
                    <w:t>s</w:t>
                  </w:r>
                </w:p>
                <w:p w:rsidR="00000000" w:rsidRDefault="001D5A02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unique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values to all the rest fields on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main page on 'Administration' tab is opened (with a table with users)</w:t>
                  </w: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 New User'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'Login Name' ="&lt;</w:t>
                  </w:r>
                  <w:r>
                    <w:t>the same value as in step 2 but in reverse Upper/lowercase manner&gt;"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correct values to all the rest fields on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'Create'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'Create new user' page is opened</w:t>
                  </w:r>
                  <w:r>
                    <w:br/>
                    <w:t>2. error messages in red colour display near the 'Login' field</w:t>
                  </w:r>
                </w:p>
              </w:tc>
            </w:tr>
            <w:tr w:rsidR="00000000">
              <w:trPr>
                <w:divId w:val="16829674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message displays near 'Login Name'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'Login name should be unique'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'Login Name' is case insensitive while creating new user.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Test case</w:t>
            </w:r>
            <w:r>
              <w:rPr>
                <w:rFonts w:eastAsia="Times New Roman"/>
              </w:rPr>
              <w:t xml:space="preserve"> </w:t>
            </w:r>
            <w:hyperlink r:id="rId96" w:tooltip="Verify that new user is created when valid values are entered while user creation" w:history="1">
              <w:r>
                <w:rPr>
                  <w:rStyle w:val="Hyperlink"/>
                  <w:rFonts w:eastAsia="Times New Roman"/>
                </w:rPr>
                <w:t>TP-53</w:t>
              </w:r>
            </w:hyperlink>
            <w:r>
              <w:rPr>
                <w:rFonts w:eastAsia="Times New Roman"/>
              </w:rPr>
              <w:t xml:space="preserve"> passed</w:t>
            </w:r>
          </w:p>
          <w:p w:rsidR="00000000" w:rsidRDefault="001D5A0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</w:t>
            </w:r>
            <w:r>
              <w:rPr>
                <w:rFonts w:eastAsia="Times New Roman"/>
              </w:rPr>
              <w:t>' tab</w:t>
            </w:r>
          </w:p>
          <w:p w:rsidR="00000000" w:rsidRDefault="001D5A0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8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[TP-47] </w:t>
            </w:r>
            <w:hyperlink r:id="rId97" w:history="1">
              <w:r>
                <w:rPr>
                  <w:rStyle w:val="Hyperlink"/>
                  <w:rFonts w:eastAsia="Times New Roman"/>
                </w:rPr>
                <w:t>Verify that Administrator# navigates throug table with users on 'Administration' tab by navigation buttons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99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Users grid.png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02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263"/>
              <w:gridCol w:w="696"/>
              <w:gridCol w:w="3676"/>
            </w:tblGrid>
            <w:tr w:rsidR="00000000">
              <w:trPr>
                <w:divId w:val="140660592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406605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'First' and 'Backward' buttons below the table are disabled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06605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current page is 1 in the pagination label in the bottom left corner of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pagination label is 'Page#: 1 of x#'</w:t>
                  </w:r>
                  <w:r>
                    <w:br/>
                    <w:t>where x# is Number_of_records divided by 5 and rounded to the bigger integer</w:t>
                  </w:r>
                </w:p>
              </w:tc>
            </w:tr>
            <w:tr w:rsidR="00000000">
              <w:trPr>
                <w:divId w:val="1406605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'Forward'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'First', 'Backwa</w:t>
                  </w:r>
                  <w:r>
                    <w:t>rd', 'Forward', 'Last' buttons are enabled</w:t>
                  </w:r>
                  <w:r>
                    <w:br/>
                    <w:t>2. pagination label is: 'Page#: 2 of x#'</w:t>
                  </w:r>
                </w:p>
              </w:tc>
            </w:tr>
            <w:tr w:rsidR="00000000">
              <w:trPr>
                <w:divId w:val="1406605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'Last'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'Forward' and 'Last' buttons are disabled</w:t>
                  </w:r>
                  <w:r>
                    <w:br/>
                    <w:t>2. 'First' and 'Backward' buttons are enabled</w:t>
                  </w:r>
                  <w:r>
                    <w:br/>
                    <w:t>3. pagination label is 'Page#: x# of x#'</w:t>
                  </w:r>
                </w:p>
              </w:tc>
            </w:tr>
            <w:tr w:rsidR="00000000">
              <w:trPr>
                <w:divId w:val="14066059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'Backward'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'First', 'Backward', 'Forward', 'Last' buttons are enabled</w:t>
                  </w:r>
                  <w:r>
                    <w:br/>
                  </w:r>
                  <w:r>
                    <w:lastRenderedPageBreak/>
                    <w:t>2. pagination label is: 'Page#: x#-1 of x#'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Administrator can navigates the User table on </w:t>
            </w:r>
            <w:r>
              <w:t>the 'Administration' tab by 'First', 'Last', 'Forward' and 'Backward' buttons.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that there are more than 16 registered users in the system</w:t>
            </w:r>
          </w:p>
          <w:p w:rsidR="00000000" w:rsidRDefault="001D5A0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'Administration' </w:t>
            </w:r>
            <w:r>
              <w:rPr>
                <w:rFonts w:eastAsia="Times New Roman"/>
              </w:rPr>
              <w:t>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9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[TP-46] </w:t>
            </w:r>
            <w:hyperlink r:id="rId104" w:history="1">
              <w:r>
                <w:rPr>
                  <w:rStyle w:val="Hyperlink"/>
                  <w:rFonts w:eastAsia="Times New Roman"/>
                </w:rPr>
                <w:t xml:space="preserve">Verify </w:t>
              </w:r>
              <w:r>
                <w:rPr>
                  <w:rStyle w:val="Hyperlink"/>
                  <w:rFonts w:eastAsia="Times New Roman"/>
                </w:rPr>
                <w:t xml:space="preserve">that correct number of records displays in a table on 'Administration' tab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</w:t>
            </w:r>
            <w:r>
              <w:rPr>
                <w:rFonts w:eastAsia="Times New Roman"/>
                <w:b/>
                <w:bCs/>
              </w:rPr>
              <w:t>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6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Users grid.png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08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197"/>
              <w:gridCol w:w="708"/>
              <w:gridCol w:w="3730"/>
            </w:tblGrid>
            <w:tr w:rsidR="00000000">
              <w:trPr>
                <w:divId w:val="202115327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5 records display in a 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Table display 5 records</w:t>
                  </w: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'Show 10 items' link is present above the table in the right corner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'Show 10 items' link is present</w:t>
                  </w: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number of pages displayed in the left bottom corner of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Number of pages is equal to 'Number of Found Users' divide by 5 and rounded to the bigger integer</w:t>
                  </w: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'Show 10 items'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10 records display in a table</w:t>
                  </w:r>
                  <w:r>
                    <w:br/>
                    <w:t>2. 'Sh</w:t>
                  </w:r>
                  <w:r>
                    <w:t>ow 5 items' link displays above the table</w:t>
                  </w: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number of pages in the bottom left corner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0211532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correct number of pages displayed in the left bottom corner of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Number of pages is equal to 'Number of Found Users' divide by 10 an</w:t>
                  </w:r>
                  <w:r>
                    <w:t>d rounded to the bigger integer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lastRenderedPageBreak/>
              <w:t xml:space="preserve">This test case verifies that number of records displayed in a table on 'Administration' tab and pagination correspond to the current settings and is 5 by default. 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to OMS as </w:t>
            </w:r>
            <w:r>
              <w:rPr>
                <w:rFonts w:eastAsia="Times New Roman"/>
              </w:rPr>
              <w:t>Administrator#: 'User'="noneiva", 'Password'="qwerty"</w:t>
            </w:r>
          </w:p>
          <w:p w:rsidR="00000000" w:rsidRDefault="001D5A02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0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>
              <w:rPr>
                <w:rFonts w:eastAsia="Times New Roman"/>
              </w:rPr>
              <w:t>TP-49] </w:t>
            </w:r>
            <w:hyperlink r:id="rId110" w:history="1">
              <w:r>
                <w:rPr>
                  <w:rStyle w:val="Hyperlink"/>
                  <w:rFonts w:eastAsia="Times New Roman"/>
                </w:rPr>
                <w:t xml:space="preserve">Verify the records sorting in the table on 'Administration' tab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2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DB, 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14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2340"/>
              <w:gridCol w:w="3096"/>
              <w:gridCol w:w="2079"/>
            </w:tblGrid>
            <w:tr w:rsidR="00000000">
              <w:trPr>
                <w:divId w:val="123759181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the records are sorted in the order of their creation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</w:r>
                  <w:r>
                    <w:t>SELECT TOP 5 * FROM Users WHERE IsUserActive=1 ORDER BY 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'FirstName' colunm header.</w:t>
                  </w:r>
                  <w:r>
                    <w:br/>
                    <w:t>Verify that the records are sorted by 'FirstName' in ascending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</w:t>
                  </w:r>
                  <w:r>
                    <w:t>cript:</w:t>
                  </w:r>
                  <w:r>
                    <w:br/>
                    <w:t>SELECT TOP 5 * FROM Users WHERE IsUserActive=1 ORDER BY FirstName ASC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'FirstName' colunm header again.</w:t>
                  </w:r>
                  <w:r>
                    <w:br/>
                    <w:t xml:space="preserve">Verify that the records are sorted by 'FirstName' in descending </w:t>
                  </w:r>
                  <w:r>
                    <w:t>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FirstName DESC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'LastName' colunm header.</w:t>
                  </w:r>
                  <w:r>
                    <w:br/>
                    <w:t xml:space="preserve">Verify that the records </w:t>
                  </w:r>
                  <w:r>
                    <w:lastRenderedPageBreak/>
                    <w:t>are sorted by 'LastNa</w:t>
                  </w:r>
                  <w:r>
                    <w:t>me' in ascending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lastRenderedPageBreak/>
                    <w:t>Use the following script:</w:t>
                  </w:r>
                  <w:r>
                    <w:br/>
                    <w:t xml:space="preserve">SELECT TOP 5 * FROM Users WHERE </w:t>
                  </w:r>
                  <w:r>
                    <w:lastRenderedPageBreak/>
                    <w:t>IsUserActive=1 ORDER BY LastName ASC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lastRenderedPageBreak/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'LastName' colunm header again.</w:t>
                  </w:r>
                  <w:r>
                    <w:br/>
                    <w:t xml:space="preserve">Verify that the records </w:t>
                  </w:r>
                  <w:r>
                    <w:t>are sorted by 'LastName' in descending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LastName DESC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'Login' colunm header.</w:t>
                  </w:r>
                  <w:r>
                    <w:br/>
                    <w:t>Verify tha</w:t>
                  </w:r>
                  <w:r>
                    <w:t>t the records are sorted by 'Login' in ascending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Login ASC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'Login' colunm header.</w:t>
                  </w:r>
                  <w:r>
                    <w:br/>
                  </w:r>
                  <w:r>
                    <w:t>Verify that the records are sorted by 'Login' in descending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Login DESC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'Role' colunm h</w:t>
                  </w:r>
                  <w:r>
                    <w:t>eader.</w:t>
                  </w:r>
                  <w:r>
                    <w:br/>
                    <w:t>Verify that the records are sorted by 'Role' in ascending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RoleRef ASC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'Role' co</w:t>
                  </w:r>
                  <w:r>
                    <w:t>lunm header again.</w:t>
                  </w:r>
                  <w:r>
                    <w:br/>
                    <w:t>Verify that the records are sorted by 'Role' in descending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RoleRef DESC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</w:t>
                  </w:r>
                  <w:r>
                    <w:t>n the 'Region' colunm header.</w:t>
                  </w:r>
                  <w:r>
                    <w:br/>
                    <w:t>Verify that the records are sorted by 'Region' in ascending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RegionRef ASC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</w:t>
                  </w:r>
                  <w:r>
                    <w:t>r</w:t>
                  </w:r>
                </w:p>
              </w:tc>
            </w:tr>
            <w:tr w:rsidR="00000000">
              <w:trPr>
                <w:divId w:val="1237591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the 'Region' colunm header again.</w:t>
                  </w:r>
                  <w:r>
                    <w:br/>
                    <w:t>Verify that the records are sorted by 'Region' in descending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 the following script:</w:t>
                  </w:r>
                  <w:r>
                    <w:br/>
                    <w:t>SELECT TOP 5 * FROM Users WHERE IsUserActive=1 ORDER BY RegionRef DESC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records returned by script display in the table in the same order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the records in the table on 'Administration' tab are sorted by default in the order of their creation and can be sorted by 'FistName', 'La</w:t>
            </w:r>
            <w:r>
              <w:t>stName', 'Login', 'Role', 'Region' in asc or desc order</w:t>
            </w:r>
          </w:p>
          <w:p w:rsidR="00000000" w:rsidRDefault="001D5A02">
            <w:pPr>
              <w:pStyle w:val="NormalWeb"/>
            </w:pPr>
            <w:r>
              <w:lastRenderedPageBreak/>
              <w:t>Prerequisites:</w:t>
            </w:r>
          </w:p>
          <w:p w:rsidR="00000000" w:rsidRDefault="001D5A0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Administrator#; 'User'="noneiva", 'Password'="qwerty"</w:t>
            </w:r>
          </w:p>
          <w:p w:rsidR="00000000" w:rsidRDefault="001D5A0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41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[TP-51] </w:t>
            </w:r>
            <w:hyperlink r:id="rId116" w:history="1">
              <w:r>
                <w:rPr>
                  <w:rStyle w:val="Hyperlink"/>
                  <w:rFonts w:eastAsia="Times New Roman"/>
                </w:rPr>
                <w:t>Check 'Create new user' page UI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05/Nov/15  Updated: 05/Nov/15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8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Create New User.png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97"/>
              <w:gridCol w:w="5059"/>
              <w:gridCol w:w="74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20" w:history="1">
                    <w:r>
                      <w:rPr>
                        <w:rStyle w:val="Hyperlink"/>
                        <w:rFonts w:eastAsia="Times New Roman"/>
                      </w:rPr>
                      <w:t xml:space="preserve">TP-6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Administrator I want to create new...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6"/>
              <w:gridCol w:w="4503"/>
              <w:gridCol w:w="940"/>
              <w:gridCol w:w="2191"/>
            </w:tblGrid>
            <w:tr w:rsidR="00000000">
              <w:trPr>
                <w:divId w:val="830675806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all required elements are present on the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corresponds to mock-up</w:t>
                  </w: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elements alighment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spelling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alighment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font, size and colour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3067580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tabulation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is a checklist for testing UI of 'Create new user' page.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 into OMS as Administrator#: 'User'="noneiva", 'Password'="qwerty"</w:t>
            </w:r>
          </w:p>
          <w:p w:rsidR="00000000" w:rsidRDefault="001D5A0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  <w:p w:rsidR="00000000" w:rsidRDefault="001D5A0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'Create new user' link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2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[TP-45] </w:t>
            </w:r>
            <w:hyperlink r:id="rId122" w:history="1">
              <w:r>
                <w:rPr>
                  <w:rStyle w:val="Hyperlink"/>
                  <w:rFonts w:eastAsia="Times New Roman"/>
                </w:rPr>
                <w:t>Check 'Administration' tab UI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4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User grid.jpg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9"/>
              <w:gridCol w:w="5009"/>
              <w:gridCol w:w="76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26" w:history="1">
                    <w:r>
                      <w:rPr>
                        <w:rStyle w:val="Hyperlink"/>
                        <w:rFonts w:eastAsia="Times New Roman"/>
                      </w:rPr>
                      <w:t xml:space="preserve">TP-7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Admin I want to see all existing u...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5397"/>
              <w:gridCol w:w="827"/>
              <w:gridCol w:w="1411"/>
            </w:tblGrid>
            <w:tr w:rsidR="00000000">
              <w:trPr>
                <w:divId w:val="2038191041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203819104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all required elements are present on the page (corresponds to mock-up)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03819104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UI controls alighment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03819104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font, size and color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03819104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tabulation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03819104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 xml:space="preserve">Verify that all UI controls are visible on the screen after page </w:t>
                  </w:r>
                  <w:r>
                    <w:t>resizing:</w:t>
                  </w:r>
                </w:p>
                <w:p w:rsidR="00000000" w:rsidRDefault="001D5A02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resize by corresponding button in the top right corner of the form</w:t>
                  </w:r>
                </w:p>
                <w:p w:rsidR="00000000" w:rsidRDefault="001D5A02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resize by dragging the corner of window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is a checklist for testing UI of 'Administration' tab.</w:t>
            </w:r>
          </w:p>
          <w:p w:rsidR="00000000" w:rsidRDefault="001D5A02">
            <w:pPr>
              <w:pStyle w:val="NormalWeb"/>
            </w:pPr>
            <w:r>
              <w:t>Prerequisites:</w:t>
            </w:r>
          </w:p>
          <w:p w:rsidR="00000000" w:rsidRDefault="001D5A02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Login to OMS as Administrator#: 'User'=</w:t>
            </w:r>
            <w:r>
              <w:rPr>
                <w:rFonts w:eastAsia="Times New Roman"/>
              </w:rPr>
              <w:t>"noneiva", Password'="qwerty"</w:t>
            </w:r>
          </w:p>
          <w:p w:rsidR="00000000" w:rsidRDefault="001D5A02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'Administration' tab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43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[TP-44] </w:t>
            </w:r>
            <w:hyperlink r:id="rId128" w:history="1">
              <w:r>
                <w:rPr>
                  <w:rStyle w:val="Hyperlink"/>
                  <w:rFonts w:eastAsia="Times New Roman"/>
                </w:rPr>
                <w:t xml:space="preserve">Verify </w:t>
              </w:r>
              <w:r>
                <w:rPr>
                  <w:rStyle w:val="Hyperlink"/>
                  <w:rFonts w:eastAsia="Times New Roman"/>
                </w:rPr>
                <w:t>that Administrator# sees 'User Info' and 'Administrator' tabs after login and can switch between them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29/Nov/15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!Temp</w:t>
              </w:r>
              <w:r>
                <w:rPr>
                  <w:rStyle w:val="Hyperlink"/>
                  <w:rFonts w:eastAsia="Times New Roman"/>
                </w:rPr>
                <w:t>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0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684"/>
              <w:gridCol w:w="5114"/>
              <w:gridCol w:w="735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32" w:history="1">
                    <w:r>
                      <w:rPr>
                        <w:rStyle w:val="Hyperlink"/>
                        <w:rFonts w:eastAsia="Times New Roman"/>
                      </w:rPr>
                      <w:t xml:space="preserve">TP-5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Admin I want to see "Administra...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 xml:space="preserve">Administering users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541"/>
              <w:gridCol w:w="2468"/>
              <w:gridCol w:w="2626"/>
            </w:tblGrid>
            <w:tr w:rsidR="00000000">
              <w:trPr>
                <w:divId w:val="2695281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26952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6952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Administrator# credentials into 'User' and 'Password'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Administrator#:</w:t>
                  </w:r>
                  <w:r>
                    <w:br/>
                    <w:t>'User'="</w:t>
                  </w:r>
                  <w:r>
                    <w:t>noneiva", 'Password'="qwerty"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</w:tr>
            <w:tr w:rsidR="00000000">
              <w:trPr>
                <w:divId w:val="26952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In'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two tabs are present on the page:'User Info' and 'Administration'</w:t>
                  </w:r>
                  <w:r>
                    <w:br/>
                    <w:t>2. 'User Info' tab is opened by default</w:t>
                  </w:r>
                </w:p>
              </w:tc>
            </w:tr>
            <w:tr w:rsidR="00000000">
              <w:trPr>
                <w:divId w:val="26952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'Administration' tab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'Administration' tab is opened</w:t>
                  </w:r>
                </w:p>
              </w:tc>
            </w:tr>
            <w:tr w:rsidR="00000000">
              <w:trPr>
                <w:divId w:val="2695281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on 'User Info' tab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'User Info' tab is opened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user with 'Administrator' role sees 'User Info' (opened by default) and 'Administration' tab after login and can switch between them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4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[TP-41] </w:t>
            </w:r>
            <w:hyperlink r:id="rId134" w:history="1">
              <w:r>
                <w:rPr>
                  <w:rStyle w:val="Hyperlink"/>
                  <w:rFonts w:eastAsia="Times New Roman"/>
                </w:rPr>
                <w:t xml:space="preserve">Verify </w:t>
              </w:r>
              <w:r>
                <w:rPr>
                  <w:rStyle w:val="Hyperlink"/>
                  <w:rFonts w:eastAsia="Times New Roman"/>
                </w:rPr>
                <w:t>that fields on 'Login' screen are filled with remembered credentials if any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</w:t>
            </w:r>
            <w:r>
              <w:rPr>
                <w:rFonts w:eastAsia="Times New Roman"/>
                <w:b/>
                <w:bCs/>
              </w:rPr>
              <w:t>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6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38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517"/>
              <w:gridCol w:w="776"/>
              <w:gridCol w:w="3342"/>
            </w:tblGrid>
            <w:tr w:rsidR="00000000">
              <w:trPr>
                <w:divId w:val="185611857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'User' and 'Password' fields are empty by defaults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'User' and 'Password' field s are empty</w:t>
                  </w: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'User' and 'Password' fields with correct data (registered user)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Check 'Remember me' checkbox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In'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user is succesfully logged in</w:t>
                  </w:r>
                </w:p>
              </w:tc>
            </w:tr>
            <w:tr w:rsidR="00000000">
              <w:trPr>
                <w:divId w:val="18561185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'Log out' button (in the right upper corner of every page)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1. Login page is opened</w:t>
                  </w:r>
                  <w:r>
                    <w:br/>
                    <w:t>2. 'User' and 'Password' fields are filled with data from step 3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 xml:space="preserve">This test case verifies that 'Login' form is filled by default with the </w:t>
            </w:r>
            <w:r>
              <w:t>values in case previously succesfully logged in user did it with checked 'Remember me' option.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5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[TP-40] </w:t>
            </w:r>
            <w:hyperlink r:id="rId140" w:history="1">
              <w:r>
                <w:rPr>
                  <w:rStyle w:val="Hyperlink"/>
                  <w:rFonts w:eastAsia="Times New Roman"/>
                </w:rPr>
                <w:t xml:space="preserve">Verify that previously entered values on 'Login' page are cleared by 'Reset' button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2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3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</w:t>
            </w:r>
            <w:r>
              <w:rPr>
                <w:rFonts w:eastAsia="Times New Roman"/>
                <w:b/>
                <w:bCs/>
              </w:rPr>
              <w:t xml:space="preserve">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44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669"/>
              <w:gridCol w:w="919"/>
              <w:gridCol w:w="3047"/>
            </w:tblGrid>
            <w:tr w:rsidR="00000000">
              <w:trPr>
                <w:divId w:val="17291557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729155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729155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Enter something in 'User' and 'Password' fields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7291557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Click 'Reset'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'User' and 'Password' fields are empty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verities that entered by user values in 'User' and 'Password' fields are cleared by clicking on 'Reset' button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6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[TP-43] </w:t>
            </w:r>
            <w:hyperlink r:id="rId146" w:history="1">
              <w:r>
                <w:rPr>
                  <w:rStyle w:val="Hyperlink"/>
                  <w:rFonts w:eastAsia="Times New Roman"/>
                </w:rPr>
                <w:t xml:space="preserve">Check 'Login' page UI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</w:t>
            </w:r>
            <w:r>
              <w:rPr>
                <w:rFonts w:eastAsia="Times New Roman"/>
                <w:b/>
                <w:bCs/>
              </w:rPr>
              <w:t>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7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8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Login page.png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Login1.jpg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Login2.jpg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Login3.jpg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50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5294"/>
              <w:gridCol w:w="869"/>
              <w:gridCol w:w="1472"/>
            </w:tblGrid>
            <w:tr w:rsidR="00000000">
              <w:trPr>
                <w:divId w:val="165599174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65599174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all required controls are present on the form:</w:t>
                  </w:r>
                </w:p>
                <w:p w:rsidR="00000000" w:rsidRDefault="001D5A02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'User' and 'Password' editboxes;</w:t>
                  </w:r>
                </w:p>
                <w:p w:rsidR="00000000" w:rsidRDefault="001D5A02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'Remember me' </w:t>
                  </w:r>
                  <w:r>
                    <w:rPr>
                      <w:rFonts w:eastAsia="Times New Roman"/>
                    </w:rPr>
                    <w:t>checkbox;</w:t>
                  </w:r>
                </w:p>
                <w:p w:rsidR="00000000" w:rsidRDefault="001D5A02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'Log In' and 'Reset' buttons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5599174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UI control's alighment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5599174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spelling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5599174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Labels alighment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5599174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Verify that all UI controls are visible on the screen after page resizing:</w:t>
                  </w:r>
                </w:p>
                <w:p w:rsidR="00000000" w:rsidRDefault="001D5A02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resize by </w:t>
                  </w:r>
                  <w:r>
                    <w:rPr>
                      <w:rFonts w:eastAsia="Times New Roman"/>
                    </w:rPr>
                    <w:t>corresponding button in the top right corner of the form</w:t>
                  </w:r>
                </w:p>
                <w:p w:rsidR="00000000" w:rsidRDefault="001D5A02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resize by dragging the corner of window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is UI checklist for UI 'Login' page testing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7" style="width:.05pt;height:11.25pt" o:hralign="center" o:hrstd="t" o:hr="t" fillcolor="#a0a0a0" stroked="f"/>
        </w:pict>
      </w:r>
    </w:p>
    <w:p w:rsidR="00000000" w:rsidRDefault="001D5A0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[TP-42] </w:t>
            </w:r>
            <w:hyperlink r:id="rId152" w:history="1">
              <w:r>
                <w:rPr>
                  <w:rStyle w:val="Hyperlink"/>
                  <w:rFonts w:eastAsia="Times New Roman"/>
                </w:rPr>
                <w:t xml:space="preserve">Verify </w:t>
              </w:r>
              <w:r>
                <w:rPr>
                  <w:rStyle w:val="Hyperlink"/>
                  <w:rFonts w:eastAsia="Times New Roman"/>
                </w:rPr>
                <w:t>that symbols entered in 'Password' field on 'Login' page transforms into asterisk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04/Nov/15  Updated: 04/Nov/15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yperlink"/>
                  <w:rFonts w:eastAsia="Times New Roman"/>
                </w:rPr>
                <w:t>!Template Project_OMS_MQC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54" w:tooltip="OMS Test Execution - executing existing tests" w:history="1">
              <w:r>
                <w:rPr>
                  <w:rStyle w:val="Hyperlink"/>
                  <w:rFonts w:eastAsia="Times New Roman"/>
                </w:rPr>
                <w:t>OMS Test Execution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</w:rPr>
                <w:t>Myroslava Harasym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r>
              <w:rPr>
                <w:rFonts w:eastAsia="Times New Roman"/>
                <w:b/>
                <w:bCs/>
              </w:rPr>
              <w:t>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723"/>
              <w:gridCol w:w="4953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Testing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a test for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hyperlink r:id="rId156" w:history="1">
                    <w:r>
                      <w:rPr>
                        <w:rStyle w:val="Hyperlink"/>
                        <w:rFonts w:eastAsia="Times New Roman"/>
                      </w:rPr>
                      <w:t xml:space="preserve">TP-4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User (any role) I want to log in s...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hyperlink r:id="rId157" w:history="1">
              <w:r>
                <w:rPr>
                  <w:rStyle w:val="Hyperlink"/>
                  <w:rFonts w:eastAsia="Times New Roman"/>
                </w:rPr>
                <w:t xml:space="preserve">Logging in/Logging out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387"/>
              <w:gridCol w:w="1054"/>
              <w:gridCol w:w="3595"/>
            </w:tblGrid>
            <w:tr w:rsidR="00000000">
              <w:trPr>
                <w:divId w:val="169974240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1D5A0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69974240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Go to OMS Login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69974240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Set 'Password'="1"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D5A02">
                  <w:pPr>
                    <w:pStyle w:val="NormalWeb"/>
                  </w:pPr>
                  <w:r>
                    <w:t>Asterisk displays in 'Password' field</w:t>
                  </w:r>
                </w:p>
              </w:tc>
            </w:tr>
          </w:tbl>
          <w:p w:rsidR="00000000" w:rsidRDefault="001D5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5A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D5A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D5A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D5A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D5A02">
            <w:pPr>
              <w:pStyle w:val="NormalWeb"/>
            </w:pPr>
            <w:r>
              <w:t>This test case verifies that symbols entered in 'Password' field on 'Login' page transforms into asterisk right after entering</w:t>
            </w:r>
          </w:p>
        </w:tc>
      </w:tr>
    </w:tbl>
    <w:p w:rsidR="00000000" w:rsidRDefault="001D5A0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48" style="width:.05pt;height:11.25pt" o:hralign="center" o:hrstd="t" o:hr="t" fillcolor="#a0a0a0" stroked="f"/>
        </w:pict>
      </w:r>
    </w:p>
    <w:p w:rsidR="001D5A02" w:rsidRDefault="001D5A0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G</w:t>
      </w:r>
      <w:r>
        <w:rPr>
          <w:rFonts w:eastAsia="Times New Roman"/>
        </w:rPr>
        <w:t xml:space="preserve">enerated at Fri Jan 15 08:00:33 EET 2016 by Yuriy Bezgachnyuk using JIRA 6.4.5#64020-sha1:78acd6c502bd8e526a3f0032b770e55d6f3a3b0f. </w:t>
      </w:r>
    </w:p>
    <w:sectPr w:rsidR="001D5A0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173"/>
    <w:multiLevelType w:val="multilevel"/>
    <w:tmpl w:val="FF36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0BBE"/>
    <w:multiLevelType w:val="multilevel"/>
    <w:tmpl w:val="6876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76CC5"/>
    <w:multiLevelType w:val="multilevel"/>
    <w:tmpl w:val="30D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22EF8"/>
    <w:multiLevelType w:val="multilevel"/>
    <w:tmpl w:val="3EA2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77175"/>
    <w:multiLevelType w:val="multilevel"/>
    <w:tmpl w:val="C1B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F78FE"/>
    <w:multiLevelType w:val="multilevel"/>
    <w:tmpl w:val="0F4E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C0092"/>
    <w:multiLevelType w:val="multilevel"/>
    <w:tmpl w:val="0AD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93DBA"/>
    <w:multiLevelType w:val="multilevel"/>
    <w:tmpl w:val="9DA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D5F68"/>
    <w:multiLevelType w:val="multilevel"/>
    <w:tmpl w:val="A36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54B61"/>
    <w:multiLevelType w:val="multilevel"/>
    <w:tmpl w:val="1E5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A6E13"/>
    <w:multiLevelType w:val="multilevel"/>
    <w:tmpl w:val="3BE4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C60368"/>
    <w:multiLevelType w:val="multilevel"/>
    <w:tmpl w:val="9AF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7F1986"/>
    <w:multiLevelType w:val="multilevel"/>
    <w:tmpl w:val="C24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A23E8"/>
    <w:multiLevelType w:val="multilevel"/>
    <w:tmpl w:val="686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C7C45"/>
    <w:multiLevelType w:val="multilevel"/>
    <w:tmpl w:val="4B68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F3793"/>
    <w:multiLevelType w:val="multilevel"/>
    <w:tmpl w:val="842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582DE6"/>
    <w:multiLevelType w:val="multilevel"/>
    <w:tmpl w:val="37A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524BA"/>
    <w:multiLevelType w:val="multilevel"/>
    <w:tmpl w:val="453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4F0BD1"/>
    <w:multiLevelType w:val="multilevel"/>
    <w:tmpl w:val="F7C2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F53846"/>
    <w:multiLevelType w:val="multilevel"/>
    <w:tmpl w:val="3D02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3544CA"/>
    <w:multiLevelType w:val="multilevel"/>
    <w:tmpl w:val="985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4D3E52"/>
    <w:multiLevelType w:val="multilevel"/>
    <w:tmpl w:val="35C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E564C"/>
    <w:multiLevelType w:val="multilevel"/>
    <w:tmpl w:val="F8C0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8B76DE"/>
    <w:multiLevelType w:val="multilevel"/>
    <w:tmpl w:val="EEDE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1B5490"/>
    <w:multiLevelType w:val="multilevel"/>
    <w:tmpl w:val="A4BA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DE041E"/>
    <w:multiLevelType w:val="multilevel"/>
    <w:tmpl w:val="6AC4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EA52BD"/>
    <w:multiLevelType w:val="multilevel"/>
    <w:tmpl w:val="BB9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392F6C"/>
    <w:multiLevelType w:val="multilevel"/>
    <w:tmpl w:val="0D92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857C5C"/>
    <w:multiLevelType w:val="multilevel"/>
    <w:tmpl w:val="307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A3F32"/>
    <w:multiLevelType w:val="multilevel"/>
    <w:tmpl w:val="32CC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A2368"/>
    <w:multiLevelType w:val="multilevel"/>
    <w:tmpl w:val="14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C21BC7"/>
    <w:multiLevelType w:val="multilevel"/>
    <w:tmpl w:val="BF1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AE0B47"/>
    <w:multiLevelType w:val="multilevel"/>
    <w:tmpl w:val="BD0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5E5DEE"/>
    <w:multiLevelType w:val="multilevel"/>
    <w:tmpl w:val="851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4F54E8"/>
    <w:multiLevelType w:val="multilevel"/>
    <w:tmpl w:val="2FCE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B3176C"/>
    <w:multiLevelType w:val="multilevel"/>
    <w:tmpl w:val="887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F70E38"/>
    <w:multiLevelType w:val="multilevel"/>
    <w:tmpl w:val="7E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8361F3"/>
    <w:multiLevelType w:val="multilevel"/>
    <w:tmpl w:val="FC3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C5E8C"/>
    <w:multiLevelType w:val="multilevel"/>
    <w:tmpl w:val="FAB6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2344EA"/>
    <w:multiLevelType w:val="multilevel"/>
    <w:tmpl w:val="290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5100FA"/>
    <w:multiLevelType w:val="multilevel"/>
    <w:tmpl w:val="6DC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0E4148"/>
    <w:multiLevelType w:val="multilevel"/>
    <w:tmpl w:val="75C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1870D2"/>
    <w:multiLevelType w:val="multilevel"/>
    <w:tmpl w:val="E67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13547F"/>
    <w:multiLevelType w:val="multilevel"/>
    <w:tmpl w:val="C1BE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532CA3"/>
    <w:multiLevelType w:val="multilevel"/>
    <w:tmpl w:val="5A4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2C2C79"/>
    <w:multiLevelType w:val="multilevel"/>
    <w:tmpl w:val="B8EA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6230BF"/>
    <w:multiLevelType w:val="multilevel"/>
    <w:tmpl w:val="8F9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2207F2"/>
    <w:multiLevelType w:val="multilevel"/>
    <w:tmpl w:val="1E2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6A6F"/>
    <w:rsid w:val="001D5A02"/>
    <w:rsid w:val="00D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8FAE0-4EFB-4C8E-88D5-AEB28376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su-jira.softserveinc.com/secure/ViewProfile.jspa?name=mharasymtc" TargetMode="External"/><Relationship Id="rId117" Type="http://schemas.openxmlformats.org/officeDocument/2006/relationships/hyperlink" Target="http://ssu-jira.softserveinc.com/secure/BrowseProject.jspa?id=13124" TargetMode="External"/><Relationship Id="rId21" Type="http://schemas.openxmlformats.org/officeDocument/2006/relationships/hyperlink" Target="http://ssu-jira.softserveinc.com/browse/TP-6" TargetMode="External"/><Relationship Id="rId42" Type="http://schemas.openxmlformats.org/officeDocument/2006/relationships/hyperlink" Target="http://ssu-jira.softserveinc.com/browse/TP-34" TargetMode="External"/><Relationship Id="rId47" Type="http://schemas.openxmlformats.org/officeDocument/2006/relationships/hyperlink" Target="http://ssu-jira.softserveinc.com/browse/TP-6" TargetMode="External"/><Relationship Id="rId63" Type="http://schemas.openxmlformats.org/officeDocument/2006/relationships/hyperlink" Target="http://ssu-jira.softserveinc.com/secure/BrowseProject.jspa?id=13124" TargetMode="External"/><Relationship Id="rId68" Type="http://schemas.openxmlformats.org/officeDocument/2006/relationships/hyperlink" Target="http://ssu-oms.training.local:8080/OMS" TargetMode="External"/><Relationship Id="rId84" Type="http://schemas.openxmlformats.org/officeDocument/2006/relationships/hyperlink" Target="http://ssu-jira.softserveinc.com/secure/BrowseProject.jspa?id=13124" TargetMode="External"/><Relationship Id="rId89" Type="http://schemas.openxmlformats.org/officeDocument/2006/relationships/hyperlink" Target="http://ssu-jira.softserveinc.com/browse/TP-53" TargetMode="External"/><Relationship Id="rId112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33" Type="http://schemas.openxmlformats.org/officeDocument/2006/relationships/hyperlink" Target="http://ssu-jira.softserveinc.com/browse/TP-34" TargetMode="External"/><Relationship Id="rId138" Type="http://schemas.openxmlformats.org/officeDocument/2006/relationships/hyperlink" Target="http://ssu-jira.softserveinc.com/browse/TP-4" TargetMode="External"/><Relationship Id="rId154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ssu-jira.softserveinc.com/browse/TP-34" TargetMode="External"/><Relationship Id="rId107" Type="http://schemas.openxmlformats.org/officeDocument/2006/relationships/hyperlink" Target="http://ssu-jira.softserveinc.com/secure/ViewProfile.jspa?name=mharasymtc" TargetMode="External"/><Relationship Id="rId11" Type="http://schemas.openxmlformats.org/officeDocument/2006/relationships/hyperlink" Target="http://ssu-jira.softserveinc.com/browse/TP-57" TargetMode="External"/><Relationship Id="rId32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37" Type="http://schemas.openxmlformats.org/officeDocument/2006/relationships/hyperlink" Target="http://ssu-jira.softserveinc.com/browse/TP-52" TargetMode="External"/><Relationship Id="rId53" Type="http://schemas.openxmlformats.org/officeDocument/2006/relationships/hyperlink" Target="http://ssu-jira.softserveinc.com/browse/TP-7" TargetMode="External"/><Relationship Id="rId58" Type="http://schemas.openxmlformats.org/officeDocument/2006/relationships/hyperlink" Target="http://ssu-jira.softserveinc.com/secure/ViewProfile.jspa?name=mharasymtc" TargetMode="External"/><Relationship Id="rId74" Type="http://schemas.openxmlformats.org/officeDocument/2006/relationships/hyperlink" Target="http://ssu-jira.softserveinc.com/browse/TP-37" TargetMode="External"/><Relationship Id="rId79" Type="http://schemas.openxmlformats.org/officeDocument/2006/relationships/hyperlink" Target="http://ssu-jira.softserveinc.com/secure/ViewProfile.jspa?name=mharasymtc" TargetMode="External"/><Relationship Id="rId102" Type="http://schemas.openxmlformats.org/officeDocument/2006/relationships/hyperlink" Target="http://ssu-jira.softserveinc.com/browse/TP-7" TargetMode="External"/><Relationship Id="rId123" Type="http://schemas.openxmlformats.org/officeDocument/2006/relationships/hyperlink" Target="http://ssu-jira.softserveinc.com/secure/BrowseProject.jspa?id=13124" TargetMode="External"/><Relationship Id="rId128" Type="http://schemas.openxmlformats.org/officeDocument/2006/relationships/hyperlink" Target="http://ssu-jira.softserveinc.com/browse/TP-44" TargetMode="External"/><Relationship Id="rId144" Type="http://schemas.openxmlformats.org/officeDocument/2006/relationships/hyperlink" Target="http://ssu-jira.softserveinc.com/browse/TP-4" TargetMode="External"/><Relationship Id="rId149" Type="http://schemas.openxmlformats.org/officeDocument/2006/relationships/hyperlink" Target="http://ssu-jira.softserveinc.com/secure/ViewProfile.jspa?name=mharasymtc" TargetMode="External"/><Relationship Id="rId5" Type="http://schemas.openxmlformats.org/officeDocument/2006/relationships/hyperlink" Target="http://ssu-jira.softserveinc.com/browse/TP-54" TargetMode="External"/><Relationship Id="rId90" Type="http://schemas.openxmlformats.org/officeDocument/2006/relationships/hyperlink" Target="http://ssu-jira.softserveinc.com/browse/TP-60" TargetMode="External"/><Relationship Id="rId95" Type="http://schemas.openxmlformats.org/officeDocument/2006/relationships/hyperlink" Target="http://ssu-jira.softserveinc.com/browse/TP-34" TargetMode="External"/><Relationship Id="rId22" Type="http://schemas.openxmlformats.org/officeDocument/2006/relationships/hyperlink" Target="http://ssu-jira.softserveinc.com/browse/TP-34" TargetMode="External"/><Relationship Id="rId27" Type="http://schemas.openxmlformats.org/officeDocument/2006/relationships/hyperlink" Target="http://ssu-jira.softserveinc.com/browse/TP-6" TargetMode="External"/><Relationship Id="rId43" Type="http://schemas.openxmlformats.org/officeDocument/2006/relationships/hyperlink" Target="http://ssu-jira.softserveinc.com/browse/TP-53" TargetMode="External"/><Relationship Id="rId48" Type="http://schemas.openxmlformats.org/officeDocument/2006/relationships/hyperlink" Target="http://ssu-jira.softserveinc.com/browse/TP-34" TargetMode="External"/><Relationship Id="rId64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69" Type="http://schemas.openxmlformats.org/officeDocument/2006/relationships/hyperlink" Target="http://ssu-jira.softserveinc.com/browse/TP-31" TargetMode="External"/><Relationship Id="rId113" Type="http://schemas.openxmlformats.org/officeDocument/2006/relationships/hyperlink" Target="http://ssu-jira.softserveinc.com/secure/ViewProfile.jspa?name=mharasymtc" TargetMode="External"/><Relationship Id="rId118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34" Type="http://schemas.openxmlformats.org/officeDocument/2006/relationships/hyperlink" Target="http://ssu-jira.softserveinc.com/browse/TP-41" TargetMode="External"/><Relationship Id="rId139" Type="http://schemas.openxmlformats.org/officeDocument/2006/relationships/hyperlink" Target="http://ssu-jira.softserveinc.com/browse/TP-37" TargetMode="External"/><Relationship Id="rId80" Type="http://schemas.openxmlformats.org/officeDocument/2006/relationships/hyperlink" Target="http://ssu-jira.softserveinc.com/browse/TP-6" TargetMode="External"/><Relationship Id="rId85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50" Type="http://schemas.openxmlformats.org/officeDocument/2006/relationships/hyperlink" Target="http://ssu-jira.softserveinc.com/browse/TP-4" TargetMode="External"/><Relationship Id="rId155" Type="http://schemas.openxmlformats.org/officeDocument/2006/relationships/hyperlink" Target="http://ssu-jira.softserveinc.com/secure/ViewProfile.jspa?name=mharasymtc" TargetMode="External"/><Relationship Id="rId12" Type="http://schemas.openxmlformats.org/officeDocument/2006/relationships/hyperlink" Target="http://ssu-jira.softserveinc.com/secure/BrowseProject.jspa?id=13124" TargetMode="External"/><Relationship Id="rId17" Type="http://schemas.openxmlformats.org/officeDocument/2006/relationships/hyperlink" Target="http://ssu-jira.softserveinc.com/browse/TP-55" TargetMode="External"/><Relationship Id="rId33" Type="http://schemas.openxmlformats.org/officeDocument/2006/relationships/hyperlink" Target="http://ssu-jira.softserveinc.com/secure/ViewProfile.jspa?name=mharasymtc" TargetMode="External"/><Relationship Id="rId38" Type="http://schemas.openxmlformats.org/officeDocument/2006/relationships/hyperlink" Target="http://ssu-jira.softserveinc.com/secure/BrowseProject.jspa?id=13124" TargetMode="External"/><Relationship Id="rId59" Type="http://schemas.openxmlformats.org/officeDocument/2006/relationships/hyperlink" Target="http://ssu-jira.softserveinc.com/browse/TP-4" TargetMode="External"/><Relationship Id="rId103" Type="http://schemas.openxmlformats.org/officeDocument/2006/relationships/hyperlink" Target="http://ssu-jira.softserveinc.com/browse/TP-34" TargetMode="External"/><Relationship Id="rId108" Type="http://schemas.openxmlformats.org/officeDocument/2006/relationships/hyperlink" Target="http://ssu-jira.softserveinc.com/browse/TP-7" TargetMode="External"/><Relationship Id="rId124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29" Type="http://schemas.openxmlformats.org/officeDocument/2006/relationships/hyperlink" Target="http://ssu-jira.softserveinc.com/secure/BrowseProject.jspa?id=13124" TargetMode="External"/><Relationship Id="rId20" Type="http://schemas.openxmlformats.org/officeDocument/2006/relationships/hyperlink" Target="http://ssu-jira.softserveinc.com/secure/ViewProfile.jspa?name=mharasymtc" TargetMode="External"/><Relationship Id="rId41" Type="http://schemas.openxmlformats.org/officeDocument/2006/relationships/hyperlink" Target="http://ssu-jira.softserveinc.com/browse/TP-6" TargetMode="External"/><Relationship Id="rId54" Type="http://schemas.openxmlformats.org/officeDocument/2006/relationships/hyperlink" Target="http://ssu-jira.softserveinc.com/browse/TP-34" TargetMode="External"/><Relationship Id="rId62" Type="http://schemas.openxmlformats.org/officeDocument/2006/relationships/hyperlink" Target="http://ssu-jira.softserveinc.com/browse/TP-32" TargetMode="External"/><Relationship Id="rId70" Type="http://schemas.openxmlformats.org/officeDocument/2006/relationships/hyperlink" Target="http://ssu-jira.softserveinc.com/secure/BrowseProject.jspa?id=13124" TargetMode="External"/><Relationship Id="rId75" Type="http://schemas.openxmlformats.org/officeDocument/2006/relationships/hyperlink" Target="http://ssu-oms.training.local:8080/OMS" TargetMode="External"/><Relationship Id="rId83" Type="http://schemas.openxmlformats.org/officeDocument/2006/relationships/hyperlink" Target="http://ssu-jira.softserveinc.com/browse/TP-58" TargetMode="External"/><Relationship Id="rId88" Type="http://schemas.openxmlformats.org/officeDocument/2006/relationships/hyperlink" Target="http://ssu-jira.softserveinc.com/browse/TP-34" TargetMode="External"/><Relationship Id="rId91" Type="http://schemas.openxmlformats.org/officeDocument/2006/relationships/hyperlink" Target="http://ssu-jira.softserveinc.com/secure/BrowseProject.jspa?id=13124" TargetMode="External"/><Relationship Id="rId96" Type="http://schemas.openxmlformats.org/officeDocument/2006/relationships/hyperlink" Target="http://ssu-jira.softserveinc.com/browse/TP-53" TargetMode="External"/><Relationship Id="rId111" Type="http://schemas.openxmlformats.org/officeDocument/2006/relationships/hyperlink" Target="http://ssu-jira.softserveinc.com/secure/BrowseProject.jspa?id=13124" TargetMode="External"/><Relationship Id="rId132" Type="http://schemas.openxmlformats.org/officeDocument/2006/relationships/hyperlink" Target="http://ssu-jira.softserveinc.com/browse/TP-5" TargetMode="External"/><Relationship Id="rId140" Type="http://schemas.openxmlformats.org/officeDocument/2006/relationships/hyperlink" Target="http://ssu-jira.softserveinc.com/browse/TP-40" TargetMode="External"/><Relationship Id="rId145" Type="http://schemas.openxmlformats.org/officeDocument/2006/relationships/hyperlink" Target="http://ssu-jira.softserveinc.com/browse/TP-37" TargetMode="External"/><Relationship Id="rId153" Type="http://schemas.openxmlformats.org/officeDocument/2006/relationships/hyperlink" Target="http://ssu-jira.softserveinc.com/secure/BrowseProject.jspa?id=131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su-jira.softserveinc.com/secure/BrowseProject.jspa?id=13124" TargetMode="External"/><Relationship Id="rId15" Type="http://schemas.openxmlformats.org/officeDocument/2006/relationships/hyperlink" Target="http://ssu-jira.softserveinc.com/browse/TP-6" TargetMode="External"/><Relationship Id="rId23" Type="http://schemas.openxmlformats.org/officeDocument/2006/relationships/hyperlink" Target="http://ssu-jira.softserveinc.com/browse/TP-59" TargetMode="External"/><Relationship Id="rId28" Type="http://schemas.openxmlformats.org/officeDocument/2006/relationships/hyperlink" Target="http://ssu-jira.softserveinc.com/browse/TP-34" TargetMode="External"/><Relationship Id="rId36" Type="http://schemas.openxmlformats.org/officeDocument/2006/relationships/image" Target="http://ssu-jira.softserveinc.com/images/icons/emoticons/star_yellow.gif" TargetMode="External"/><Relationship Id="rId49" Type="http://schemas.openxmlformats.org/officeDocument/2006/relationships/hyperlink" Target="http://ssu-jira.softserveinc.com/browse/TP-50" TargetMode="External"/><Relationship Id="rId57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06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14" Type="http://schemas.openxmlformats.org/officeDocument/2006/relationships/hyperlink" Target="http://ssu-jira.softserveinc.com/browse/TP-7" TargetMode="External"/><Relationship Id="rId119" Type="http://schemas.openxmlformats.org/officeDocument/2006/relationships/hyperlink" Target="http://ssu-jira.softserveinc.com/secure/ViewProfile.jspa?name=mharasymtc" TargetMode="External"/><Relationship Id="rId127" Type="http://schemas.openxmlformats.org/officeDocument/2006/relationships/hyperlink" Target="http://ssu-jira.softserveinc.com/browse/TP-34" TargetMode="External"/><Relationship Id="rId10" Type="http://schemas.openxmlformats.org/officeDocument/2006/relationships/hyperlink" Target="http://ssu-jira.softserveinc.com/browse/TP-34" TargetMode="External"/><Relationship Id="rId31" Type="http://schemas.openxmlformats.org/officeDocument/2006/relationships/hyperlink" Target="http://ssu-jira.softserveinc.com/secure/BrowseProject.jspa?id=13124" TargetMode="External"/><Relationship Id="rId44" Type="http://schemas.openxmlformats.org/officeDocument/2006/relationships/hyperlink" Target="http://ssu-jira.softserveinc.com/secure/BrowseProject.jspa?id=13124" TargetMode="External"/><Relationship Id="rId52" Type="http://schemas.openxmlformats.org/officeDocument/2006/relationships/hyperlink" Target="http://ssu-jira.softserveinc.com/secure/ViewProfile.jspa?name=mharasymtc" TargetMode="External"/><Relationship Id="rId60" Type="http://schemas.openxmlformats.org/officeDocument/2006/relationships/hyperlink" Target="http://ssu-jira.softserveinc.com/browse/TP-37" TargetMode="External"/><Relationship Id="rId65" Type="http://schemas.openxmlformats.org/officeDocument/2006/relationships/hyperlink" Target="http://ssu-jira.softserveinc.com/secure/ViewProfile.jspa?name=mharasymtc" TargetMode="External"/><Relationship Id="rId73" Type="http://schemas.openxmlformats.org/officeDocument/2006/relationships/hyperlink" Target="http://ssu-jira.softserveinc.com/browse/TP-4" TargetMode="External"/><Relationship Id="rId78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81" Type="http://schemas.openxmlformats.org/officeDocument/2006/relationships/hyperlink" Target="http://ssu-jira.softserveinc.com/browse/TP-34" TargetMode="External"/><Relationship Id="rId86" Type="http://schemas.openxmlformats.org/officeDocument/2006/relationships/hyperlink" Target="http://ssu-jira.softserveinc.com/secure/ViewProfile.jspa?name=mharasymtc" TargetMode="External"/><Relationship Id="rId94" Type="http://schemas.openxmlformats.org/officeDocument/2006/relationships/hyperlink" Target="http://ssu-jira.softserveinc.com/browse/TP-6" TargetMode="External"/><Relationship Id="rId99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01" Type="http://schemas.openxmlformats.org/officeDocument/2006/relationships/image" Target="http://ssu-jira.softserveinc.com/images/icons/attach/image.gif" TargetMode="External"/><Relationship Id="rId122" Type="http://schemas.openxmlformats.org/officeDocument/2006/relationships/hyperlink" Target="http://ssu-jira.softserveinc.com/browse/TP-45" TargetMode="External"/><Relationship Id="rId130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35" Type="http://schemas.openxmlformats.org/officeDocument/2006/relationships/hyperlink" Target="http://ssu-jira.softserveinc.com/secure/BrowseProject.jspa?id=13124" TargetMode="External"/><Relationship Id="rId143" Type="http://schemas.openxmlformats.org/officeDocument/2006/relationships/hyperlink" Target="http://ssu-jira.softserveinc.com/secure/ViewProfile.jspa?name=mharasymtc" TargetMode="External"/><Relationship Id="rId148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51" Type="http://schemas.openxmlformats.org/officeDocument/2006/relationships/hyperlink" Target="http://ssu-jira.softserveinc.com/browse/TP-37" TargetMode="External"/><Relationship Id="rId156" Type="http://schemas.openxmlformats.org/officeDocument/2006/relationships/hyperlink" Target="http://ssu-jira.softserveinc.com/browse/TP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u-jira.softserveinc.com/browse/TP-6" TargetMode="External"/><Relationship Id="rId13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8" Type="http://schemas.openxmlformats.org/officeDocument/2006/relationships/hyperlink" Target="http://ssu-jira.softserveinc.com/secure/BrowseProject.jspa?id=13124" TargetMode="External"/><Relationship Id="rId39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09" Type="http://schemas.openxmlformats.org/officeDocument/2006/relationships/hyperlink" Target="http://ssu-jira.softserveinc.com/browse/TP-34" TargetMode="External"/><Relationship Id="rId34" Type="http://schemas.openxmlformats.org/officeDocument/2006/relationships/hyperlink" Target="http://ssu-jira.softserveinc.com/browse/TP-7" TargetMode="External"/><Relationship Id="rId50" Type="http://schemas.openxmlformats.org/officeDocument/2006/relationships/hyperlink" Target="http://ssu-jira.softserveinc.com/secure/BrowseProject.jspa?id=13124" TargetMode="External"/><Relationship Id="rId55" Type="http://schemas.openxmlformats.org/officeDocument/2006/relationships/hyperlink" Target="http://ssu-jira.softserveinc.com/browse/TP-33" TargetMode="External"/><Relationship Id="rId76" Type="http://schemas.openxmlformats.org/officeDocument/2006/relationships/hyperlink" Target="http://ssu-jira.softserveinc.com/browse/TP-56" TargetMode="External"/><Relationship Id="rId97" Type="http://schemas.openxmlformats.org/officeDocument/2006/relationships/hyperlink" Target="http://ssu-jira.softserveinc.com/browse/TP-47" TargetMode="External"/><Relationship Id="rId104" Type="http://schemas.openxmlformats.org/officeDocument/2006/relationships/hyperlink" Target="http://ssu-jira.softserveinc.com/browse/TP-46" TargetMode="External"/><Relationship Id="rId120" Type="http://schemas.openxmlformats.org/officeDocument/2006/relationships/hyperlink" Target="http://ssu-jira.softserveinc.com/browse/TP-6" TargetMode="External"/><Relationship Id="rId125" Type="http://schemas.openxmlformats.org/officeDocument/2006/relationships/hyperlink" Target="http://ssu-jira.softserveinc.com/secure/ViewProfile.jspa?name=mharasymtc" TargetMode="External"/><Relationship Id="rId141" Type="http://schemas.openxmlformats.org/officeDocument/2006/relationships/hyperlink" Target="http://ssu-jira.softserveinc.com/secure/BrowseProject.jspa?id=13124" TargetMode="External"/><Relationship Id="rId146" Type="http://schemas.openxmlformats.org/officeDocument/2006/relationships/hyperlink" Target="http://ssu-jira.softserveinc.com/browse/TP-43" TargetMode="External"/><Relationship Id="rId7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71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92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2" Type="http://schemas.openxmlformats.org/officeDocument/2006/relationships/styles" Target="styles.xml"/><Relationship Id="rId29" Type="http://schemas.openxmlformats.org/officeDocument/2006/relationships/hyperlink" Target="http://ssu-jira.softserveinc.com/browse/TP-53" TargetMode="External"/><Relationship Id="rId24" Type="http://schemas.openxmlformats.org/officeDocument/2006/relationships/hyperlink" Target="http://ssu-jira.softserveinc.com/secure/BrowseProject.jspa?id=13124" TargetMode="External"/><Relationship Id="rId40" Type="http://schemas.openxmlformats.org/officeDocument/2006/relationships/hyperlink" Target="http://ssu-jira.softserveinc.com/secure/ViewProfile.jspa?name=mharasymtc" TargetMode="External"/><Relationship Id="rId45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66" Type="http://schemas.openxmlformats.org/officeDocument/2006/relationships/hyperlink" Target="http://ssu-jira.softserveinc.com/browse/TP-4" TargetMode="External"/><Relationship Id="rId87" Type="http://schemas.openxmlformats.org/officeDocument/2006/relationships/hyperlink" Target="http://ssu-jira.softserveinc.com/browse/TP-6" TargetMode="External"/><Relationship Id="rId110" Type="http://schemas.openxmlformats.org/officeDocument/2006/relationships/hyperlink" Target="http://ssu-jira.softserveinc.com/browse/TP-49" TargetMode="External"/><Relationship Id="rId115" Type="http://schemas.openxmlformats.org/officeDocument/2006/relationships/hyperlink" Target="http://ssu-jira.softserveinc.com/browse/TP-34" TargetMode="External"/><Relationship Id="rId131" Type="http://schemas.openxmlformats.org/officeDocument/2006/relationships/hyperlink" Target="http://ssu-jira.softserveinc.com/secure/ViewProfile.jspa?name=mharasymtc" TargetMode="External"/><Relationship Id="rId136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57" Type="http://schemas.openxmlformats.org/officeDocument/2006/relationships/hyperlink" Target="http://ssu-jira.softserveinc.com/browse/TP-37" TargetMode="External"/><Relationship Id="rId61" Type="http://schemas.openxmlformats.org/officeDocument/2006/relationships/hyperlink" Target="http://ssu-oms.training.local:8080/OMS" TargetMode="External"/><Relationship Id="rId82" Type="http://schemas.openxmlformats.org/officeDocument/2006/relationships/hyperlink" Target="http://ssu-jira.softserveinc.com/browse/TP-53" TargetMode="External"/><Relationship Id="rId152" Type="http://schemas.openxmlformats.org/officeDocument/2006/relationships/hyperlink" Target="http://ssu-jira.softserveinc.com/browse/TP-42" TargetMode="External"/><Relationship Id="rId19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14" Type="http://schemas.openxmlformats.org/officeDocument/2006/relationships/hyperlink" Target="http://ssu-jira.softserveinc.com/secure/ViewProfile.jspa?name=mharasymtc" TargetMode="External"/><Relationship Id="rId30" Type="http://schemas.openxmlformats.org/officeDocument/2006/relationships/hyperlink" Target="http://ssu-jira.softserveinc.com/browse/TP-48" TargetMode="External"/><Relationship Id="rId35" Type="http://schemas.openxmlformats.org/officeDocument/2006/relationships/hyperlink" Target="http://ssu-jira.softserveinc.com/browse/TP-34" TargetMode="External"/><Relationship Id="rId56" Type="http://schemas.openxmlformats.org/officeDocument/2006/relationships/hyperlink" Target="http://ssu-jira.softserveinc.com/secure/BrowseProject.jspa?id=13124" TargetMode="External"/><Relationship Id="rId77" Type="http://schemas.openxmlformats.org/officeDocument/2006/relationships/hyperlink" Target="http://ssu-jira.softserveinc.com/secure/BrowseProject.jspa?id=13124" TargetMode="External"/><Relationship Id="rId100" Type="http://schemas.openxmlformats.org/officeDocument/2006/relationships/hyperlink" Target="http://ssu-jira.softserveinc.com/secure/ViewProfile.jspa?name=mharasymtc" TargetMode="External"/><Relationship Id="rId105" Type="http://schemas.openxmlformats.org/officeDocument/2006/relationships/hyperlink" Target="http://ssu-jira.softserveinc.com/secure/BrowseProject.jspa?id=13124" TargetMode="External"/><Relationship Id="rId126" Type="http://schemas.openxmlformats.org/officeDocument/2006/relationships/hyperlink" Target="http://ssu-jira.softserveinc.com/browse/TP-7" TargetMode="External"/><Relationship Id="rId147" Type="http://schemas.openxmlformats.org/officeDocument/2006/relationships/hyperlink" Target="http://ssu-jira.softserveinc.com/secure/BrowseProject.jspa?id=13124" TargetMode="External"/><Relationship Id="rId8" Type="http://schemas.openxmlformats.org/officeDocument/2006/relationships/hyperlink" Target="http://ssu-jira.softserveinc.com/secure/ViewProfile.jspa?name=mharasymtc" TargetMode="External"/><Relationship Id="rId51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72" Type="http://schemas.openxmlformats.org/officeDocument/2006/relationships/hyperlink" Target="http://ssu-jira.softserveinc.com/secure/ViewProfile.jspa?name=mharasymtc" TargetMode="External"/><Relationship Id="rId93" Type="http://schemas.openxmlformats.org/officeDocument/2006/relationships/hyperlink" Target="http://ssu-jira.softserveinc.com/secure/ViewProfile.jspa?name=mharasymtc" TargetMode="External"/><Relationship Id="rId98" Type="http://schemas.openxmlformats.org/officeDocument/2006/relationships/hyperlink" Target="http://ssu-jira.softserveinc.com/secure/BrowseProject.jspa?id=13124" TargetMode="External"/><Relationship Id="rId121" Type="http://schemas.openxmlformats.org/officeDocument/2006/relationships/hyperlink" Target="http://ssu-jira.softserveinc.com/browse/TP-34" TargetMode="External"/><Relationship Id="rId142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ssu-jira.softserveinc.com/secure/IssueNavigator.jspa?reset=true&amp;mode=hide&amp;sorter/order=ASC&amp;sorter/field=priority&amp;pid=13124&amp;fixfor=12000" TargetMode="External"/><Relationship Id="rId46" Type="http://schemas.openxmlformats.org/officeDocument/2006/relationships/hyperlink" Target="http://ssu-jira.softserveinc.com/secure/ViewProfile.jspa?name=mharasymtc" TargetMode="External"/><Relationship Id="rId67" Type="http://schemas.openxmlformats.org/officeDocument/2006/relationships/hyperlink" Target="http://ssu-jira.softserveinc.com/browse/TP-37" TargetMode="External"/><Relationship Id="rId116" Type="http://schemas.openxmlformats.org/officeDocument/2006/relationships/hyperlink" Target="http://ssu-jira.softserveinc.com/browse/TP-51" TargetMode="External"/><Relationship Id="rId137" Type="http://schemas.openxmlformats.org/officeDocument/2006/relationships/hyperlink" Target="http://ssu-jira.softserveinc.com/secure/ViewProfile.jspa?name=mharasymtc" TargetMode="External"/><Relationship Id="rId158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8529</Words>
  <Characters>48616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57031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Admin</dc:creator>
  <cp:keywords/>
  <dc:description/>
  <cp:lastModifiedBy>Admin</cp:lastModifiedBy>
  <cp:revision>2</cp:revision>
  <dcterms:created xsi:type="dcterms:W3CDTF">2016-01-15T06:08:00Z</dcterms:created>
  <dcterms:modified xsi:type="dcterms:W3CDTF">2016-01-15T06:08:00Z</dcterms:modified>
</cp:coreProperties>
</file>